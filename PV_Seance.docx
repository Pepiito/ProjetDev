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2FA0394" wp14:editId="7C682F29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2C4094F" wp14:editId="65A5FED4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proofErr w:type="spellStart"/>
      <w:r>
        <w:t>Della</w:t>
      </w:r>
      <w:proofErr w:type="spellEnd"/>
      <w:r>
        <w:t xml:space="preserve">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>
        <w:fldChar w:fldCharType="begin"/>
      </w:r>
      <w:r>
        <w:instrText xml:space="preserve"> TIME \@ "d MMMM yyyy" </w:instrText>
      </w:r>
      <w:r>
        <w:fldChar w:fldCharType="separate"/>
      </w:r>
      <w:r w:rsidR="007C026F">
        <w:rPr>
          <w:noProof/>
        </w:rPr>
        <w:t>28 février 2018</w:t>
      </w:r>
      <w:r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8E3CEE" w:rsidRDefault="00FB11B9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\h \z \t "1. Titre grisé;1;1.1 Sous titre;2;1.1.1 Sous titre;3" </w:instrText>
          </w:r>
          <w:r>
            <w:fldChar w:fldCharType="separate"/>
          </w:r>
          <w:bookmarkStart w:id="0" w:name="_GoBack"/>
          <w:bookmarkEnd w:id="0"/>
          <w:r w:rsidR="008E3CEE" w:rsidRPr="00127F2D">
            <w:rPr>
              <w:rStyle w:val="Lienhypertexte"/>
              <w:noProof/>
            </w:rPr>
            <w:fldChar w:fldCharType="begin"/>
          </w:r>
          <w:r w:rsidR="008E3CEE" w:rsidRPr="00127F2D">
            <w:rPr>
              <w:rStyle w:val="Lienhypertexte"/>
              <w:noProof/>
            </w:rPr>
            <w:instrText xml:space="preserve"> </w:instrText>
          </w:r>
          <w:r w:rsidR="008E3CEE">
            <w:rPr>
              <w:noProof/>
            </w:rPr>
            <w:instrText>HYPERLINK \l "_Toc507580360"</w:instrText>
          </w:r>
          <w:r w:rsidR="008E3CEE" w:rsidRPr="00127F2D">
            <w:rPr>
              <w:rStyle w:val="Lienhypertexte"/>
              <w:noProof/>
            </w:rPr>
            <w:instrText xml:space="preserve"> </w:instrText>
          </w:r>
          <w:r w:rsidR="008E3CEE" w:rsidRPr="00127F2D">
            <w:rPr>
              <w:rStyle w:val="Lienhypertexte"/>
              <w:noProof/>
            </w:rPr>
          </w:r>
          <w:r w:rsidR="008E3CEE" w:rsidRPr="00127F2D">
            <w:rPr>
              <w:rStyle w:val="Lienhypertexte"/>
              <w:noProof/>
            </w:rPr>
            <w:fldChar w:fldCharType="separate"/>
          </w:r>
          <w:r w:rsidR="008E3CEE" w:rsidRPr="00127F2D">
            <w:rPr>
              <w:rStyle w:val="Lienhypertexte"/>
              <w:noProof/>
            </w:rPr>
            <w:t>1.</w:t>
          </w:r>
          <w:r w:rsidR="008E3CEE">
            <w:rPr>
              <w:rFonts w:asciiTheme="minorHAnsi" w:hAnsiTheme="minorHAnsi" w:cstheme="minorBidi"/>
              <w:b w:val="0"/>
              <w:caps w:val="0"/>
              <w:noProof/>
              <w:sz w:val="22"/>
            </w:rPr>
            <w:tab/>
          </w:r>
          <w:r w:rsidR="008E3CEE" w:rsidRPr="00127F2D">
            <w:rPr>
              <w:rStyle w:val="Lienhypertexte"/>
              <w:noProof/>
            </w:rPr>
            <w:t>Procès-verbal</w:t>
          </w:r>
          <w:r w:rsidR="008E3CEE">
            <w:rPr>
              <w:noProof/>
              <w:webHidden/>
            </w:rPr>
            <w:tab/>
          </w:r>
          <w:r w:rsidR="008E3CEE">
            <w:rPr>
              <w:noProof/>
              <w:webHidden/>
            </w:rPr>
            <w:fldChar w:fldCharType="begin"/>
          </w:r>
          <w:r w:rsidR="008E3CEE">
            <w:rPr>
              <w:noProof/>
              <w:webHidden/>
            </w:rPr>
            <w:instrText xml:space="preserve"> PAGEREF _Toc507580360 \h </w:instrText>
          </w:r>
          <w:r w:rsidR="008E3CEE">
            <w:rPr>
              <w:noProof/>
              <w:webHidden/>
            </w:rPr>
          </w:r>
          <w:r w:rsidR="008E3CEE">
            <w:rPr>
              <w:noProof/>
              <w:webHidden/>
            </w:rPr>
            <w:fldChar w:fldCharType="separate"/>
          </w:r>
          <w:r w:rsidR="008E3CEE">
            <w:rPr>
              <w:noProof/>
              <w:webHidden/>
            </w:rPr>
            <w:t>2</w:t>
          </w:r>
          <w:r w:rsidR="008E3CEE">
            <w:rPr>
              <w:noProof/>
              <w:webHidden/>
            </w:rPr>
            <w:fldChar w:fldCharType="end"/>
          </w:r>
          <w:r w:rsidR="008E3CEE" w:rsidRPr="00127F2D">
            <w:rPr>
              <w:rStyle w:val="Lienhypertexte"/>
              <w:noProof/>
            </w:rPr>
            <w:fldChar w:fldCharType="end"/>
          </w:r>
        </w:p>
        <w:p w:rsidR="008E3CEE" w:rsidRDefault="008E3C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1" w:history="1">
            <w:r w:rsidRPr="00127F2D">
              <w:rPr>
                <w:rStyle w:val="Lienhypertexte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27F2D">
              <w:rPr>
                <w:rStyle w:val="Lienhypertexte"/>
                <w:noProof/>
              </w:rPr>
              <w:t>21 février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8E3CEE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2" w:history="1">
            <w:r w:rsidRPr="00127F2D">
              <w:rPr>
                <w:rStyle w:val="Lienhypertexte"/>
                <w:noProof/>
              </w:rPr>
              <w:t>1.1.1.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27F2D">
              <w:rPr>
                <w:rStyle w:val="Lienhypertexte"/>
                <w:noProof/>
              </w:rPr>
              <w:t>Séance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8E3C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3" w:history="1">
            <w:r w:rsidRPr="00127F2D">
              <w:rPr>
                <w:rStyle w:val="Lienhypertexte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27F2D">
              <w:rPr>
                <w:rStyle w:val="Lienhypertexte"/>
                <w:noProof/>
              </w:rPr>
              <w:t>28 février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8E3CEE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4" w:history="1">
            <w:r w:rsidRPr="00127F2D">
              <w:rPr>
                <w:rStyle w:val="Lienhypertexte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27F2D">
              <w:rPr>
                <w:rStyle w:val="Lienhypertexte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8E3CEE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5" w:history="1">
            <w:r w:rsidRPr="00127F2D">
              <w:rPr>
                <w:rStyle w:val="Lienhypertexte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27F2D">
              <w:rPr>
                <w:rStyle w:val="Lienhypertexte"/>
                <w:noProof/>
              </w:rPr>
              <w:t>Séance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8E3C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6" w:history="1">
            <w:r w:rsidRPr="00127F2D">
              <w:rPr>
                <w:rStyle w:val="Lienhypertexte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27F2D">
              <w:rPr>
                <w:rStyle w:val="Lienhypertexte"/>
                <w:noProof/>
              </w:rPr>
              <w:t>XX mars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AA" w:rsidRDefault="00FB11B9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1" w:name="_Toc507580360"/>
      <w:r>
        <w:lastRenderedPageBreak/>
        <w:t>Procès-verbal</w:t>
      </w:r>
      <w:bookmarkEnd w:id="1"/>
    </w:p>
    <w:p w:rsidR="007179AE" w:rsidRDefault="0041045B" w:rsidP="007179AE">
      <w:pPr>
        <w:pStyle w:val="11Soustitre"/>
      </w:pPr>
      <w:bookmarkStart w:id="2" w:name="_Toc507580361"/>
      <w:r>
        <w:t>21 février 2018</w:t>
      </w:r>
      <w:bookmarkEnd w:id="2"/>
    </w:p>
    <w:p w:rsidR="00916F1D" w:rsidRDefault="00916F1D" w:rsidP="00916F1D">
      <w:pPr>
        <w:pStyle w:val="111Soustitre"/>
      </w:pPr>
      <w:bookmarkStart w:id="3" w:name="_Toc507580362"/>
      <w:r>
        <w:t>Séance</w:t>
      </w:r>
      <w:bookmarkEnd w:id="3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</w:t>
      </w:r>
      <w:proofErr w:type="spellStart"/>
      <w:r>
        <w:t>Della</w:t>
      </w:r>
      <w:proofErr w:type="spellEnd"/>
      <w:r>
        <w:t xml:space="preserve">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demande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4" w:name="_Toc507580363"/>
      <w:r>
        <w:lastRenderedPageBreak/>
        <w:t>28 février 2018</w:t>
      </w:r>
      <w:bookmarkEnd w:id="4"/>
    </w:p>
    <w:p w:rsidR="00916F1D" w:rsidRDefault="00916F1D" w:rsidP="00916F1D">
      <w:pPr>
        <w:pStyle w:val="111Soustitre"/>
      </w:pPr>
      <w:bookmarkStart w:id="5" w:name="_Toc507580364"/>
      <w:r>
        <w:t>Préparation</w:t>
      </w:r>
      <w:bookmarkEnd w:id="5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6" w:name="_Toc507580365"/>
      <w:r>
        <w:t>Séance</w:t>
      </w:r>
      <w:bookmarkEnd w:id="6"/>
    </w:p>
    <w:p w:rsidR="00A66DF5" w:rsidRDefault="00A66DF5" w:rsidP="00A66DF5">
      <w:pPr>
        <w:pStyle w:val="Citation"/>
        <w:jc w:val="left"/>
      </w:pPr>
      <w:r>
        <w:t>Personnes présentes : Lecompte</w:t>
      </w:r>
      <w:r w:rsidR="00600B58">
        <w:t>,</w:t>
      </w:r>
      <w:r>
        <w:t xml:space="preserve">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395FF8">
        <w:rPr>
          <w:rStyle w:val="Emphaseintense"/>
        </w:rPr>
        <w:t xml:space="preserve">à voir selon l’avancement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215369" w:rsidRPr="00215369" w:rsidRDefault="00215369" w:rsidP="00215369">
      <w:pPr>
        <w:pStyle w:val="11Soustitre"/>
      </w:pPr>
      <w:bookmarkStart w:id="7" w:name="_Toc507580366"/>
      <w:r>
        <w:lastRenderedPageBreak/>
        <w:t>XX mars 2018</w:t>
      </w:r>
      <w:bookmarkEnd w:id="7"/>
    </w:p>
    <w:p w:rsidR="00916F1D" w:rsidRDefault="00916F1D" w:rsidP="00916F1D">
      <w:pPr>
        <w:pStyle w:val="Citation"/>
      </w:pPr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84" w:rsidRDefault="00571E84" w:rsidP="00204DCD">
      <w:pPr>
        <w:spacing w:after="0" w:line="240" w:lineRule="auto"/>
      </w:pPr>
      <w:r>
        <w:separator/>
      </w:r>
    </w:p>
  </w:endnote>
  <w:endnote w:type="continuationSeparator" w:id="0">
    <w:p w:rsidR="00571E84" w:rsidRDefault="00571E84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32423067" wp14:editId="30479AB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2F72D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6061F6A" wp14:editId="73EFF84D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8E3CEE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05B04D48" wp14:editId="579180AC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69830C78" wp14:editId="638238A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1C380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8E3CEE" w:rsidRPr="008E3CEE">
            <w:rPr>
              <w:noProof/>
              <w:lang w:val="fr-FR" w:eastAsia="fr-CH"/>
            </w:rPr>
            <w:t>5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5C33495" wp14:editId="7CC50587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8E3CEE" w:rsidP="00A307FF">
    <w:pPr>
      <w:pStyle w:val="Pieddepage"/>
      <w:jc w:val="right"/>
    </w:pPr>
    <w:r>
      <w:rPr>
        <w:noProof/>
        <w:lang w:val="fr-FR" w:eastAsia="fr-FR"/>
      </w:rPr>
      <w:pict w14:anchorId="573C81D5"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7050725D" wp14:editId="59404708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84" w:rsidRDefault="00571E84" w:rsidP="00204DCD">
      <w:pPr>
        <w:spacing w:after="0" w:line="240" w:lineRule="auto"/>
      </w:pPr>
      <w:r>
        <w:separator/>
      </w:r>
    </w:p>
  </w:footnote>
  <w:footnote w:type="continuationSeparator" w:id="0">
    <w:p w:rsidR="00571E84" w:rsidRDefault="00571E84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8159729" wp14:editId="4F54DD08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8E3CEE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1C3802">
      <w:fldChar w:fldCharType="begin"/>
    </w:r>
    <w:r w:rsidR="001C3802">
      <w:instrText xml:space="preserve"> TIME \@ "dd.MM.yyyy" </w:instrText>
    </w:r>
    <w:r w:rsidR="001C3802">
      <w:fldChar w:fldCharType="separate"/>
    </w:r>
    <w:r w:rsidR="007C026F">
      <w:rPr>
        <w:noProof/>
      </w:rPr>
      <w:t>28.02.2018</w:t>
    </w:r>
    <w:r w:rsidR="001C3802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B838AB3" wp14:editId="006CFDC7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8E3CEE">
    <w:pPr>
      <w:pStyle w:val="En-tte"/>
    </w:pPr>
    <w:r>
      <w:rPr>
        <w:noProof/>
        <w:lang w:val="fr-FR" w:eastAsia="fr-FR"/>
      </w:rPr>
      <w:pict w14:anchorId="1BE264AA"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8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2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1"/>
  </w:num>
  <w:num w:numId="17">
    <w:abstractNumId w:val="14"/>
  </w:num>
  <w:num w:numId="18">
    <w:abstractNumId w:val="29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4"/>
  </w:num>
  <w:num w:numId="31">
    <w:abstractNumId w:val="23"/>
  </w:num>
  <w:num w:numId="32">
    <w:abstractNumId w:val="1"/>
  </w:num>
  <w:num w:numId="33">
    <w:abstractNumId w:val="25"/>
  </w:num>
  <w:num w:numId="34">
    <w:abstractNumId w:val="26"/>
  </w:num>
  <w:num w:numId="35">
    <w:abstractNumId w:val="2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68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80AC1"/>
    <w:rsid w:val="00181FF5"/>
    <w:rsid w:val="001839BD"/>
    <w:rsid w:val="00184CB4"/>
    <w:rsid w:val="00186CC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6574"/>
    <w:rsid w:val="002973EB"/>
    <w:rsid w:val="002A021F"/>
    <w:rsid w:val="002A0AF8"/>
    <w:rsid w:val="002A1049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7810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A011E"/>
    <w:rsid w:val="00BA14FB"/>
    <w:rsid w:val="00BA5A73"/>
    <w:rsid w:val="00BA72D2"/>
    <w:rsid w:val="00BB4BBA"/>
    <w:rsid w:val="00BB6D4A"/>
    <w:rsid w:val="00BC00AD"/>
    <w:rsid w:val="00BC3DDC"/>
    <w:rsid w:val="00BC65B0"/>
    <w:rsid w:val="00BC77F5"/>
    <w:rsid w:val="00BD01F4"/>
    <w:rsid w:val="00BD3FE6"/>
    <w:rsid w:val="00BD724A"/>
    <w:rsid w:val="00BD7E9D"/>
    <w:rsid w:val="00BE1E17"/>
    <w:rsid w:val="00BE2C7D"/>
    <w:rsid w:val="00BE3A2D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9"/>
    <o:shapelayout v:ext="edit">
      <o:idmap v:ext="edit" data="1"/>
    </o:shapelayout>
  </w:shapeDefaults>
  <w:decimalSymbol w:val="."/>
  <w:listSeparator w:val=";"/>
  <w15:docId w15:val="{63906EEC-AD4D-455F-B8CB-67B12CA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91AE1-AAF5-4D07-8225-20CC3E43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153</TotalTime>
  <Pages>6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41</cp:revision>
  <cp:lastPrinted>2017-05-09T07:43:00Z</cp:lastPrinted>
  <dcterms:created xsi:type="dcterms:W3CDTF">2018-01-11T13:36:00Z</dcterms:created>
  <dcterms:modified xsi:type="dcterms:W3CDTF">2018-02-28T10:24:00Z</dcterms:modified>
</cp:coreProperties>
</file>