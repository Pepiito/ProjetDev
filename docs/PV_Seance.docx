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FCA" w:rsidRDefault="00F41FCA"/>
    <w:p w:rsidR="002F72D2" w:rsidRDefault="002F72D2" w:rsidP="002F72D2">
      <w:pPr>
        <w:pStyle w:val="Titre"/>
      </w:pPr>
      <w:r>
        <w:t xml:space="preserve">Projet </w:t>
      </w:r>
    </w:p>
    <w:p w:rsidR="00D431DF" w:rsidRPr="00D431DF" w:rsidRDefault="00D431DF" w:rsidP="00D431DF">
      <w:pPr>
        <w:pStyle w:val="Titre"/>
      </w:pPr>
      <w:r>
        <w:t>Développement d’un outil en ligne de transformation de coordonnées géodésique Franco-Suisse</w:t>
      </w:r>
    </w:p>
    <w:p w:rsidR="002F72D2" w:rsidRDefault="002F72D2" w:rsidP="002F72D2">
      <w:pPr>
        <w:pStyle w:val="Titre"/>
      </w:pPr>
      <w:r>
        <w:t>Séance</w:t>
      </w:r>
    </w:p>
    <w:p w:rsidR="002F72D2" w:rsidRDefault="002F72D2" w:rsidP="002F72D2"/>
    <w:p w:rsidR="002F72D2" w:rsidRDefault="003A0ADF" w:rsidP="002F72D2">
      <w:r w:rsidRPr="003A0ADF"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-42545</wp:posOffset>
            </wp:positionH>
            <wp:positionV relativeFrom="paragraph">
              <wp:posOffset>130175</wp:posOffset>
            </wp:positionV>
            <wp:extent cx="2324100" cy="2000250"/>
            <wp:effectExtent l="0" t="0" r="0" b="0"/>
            <wp:wrapSquare wrapText="bothSides"/>
            <wp:docPr id="7" name="Image 7" descr="Résultat de recherche d'images pour &quot;franc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ésultat de recherche d'images pour &quot;france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74" t="-1471" r="11912" b="-1504"/>
                    <a:stretch/>
                  </pic:blipFill>
                  <pic:spPr bwMode="auto">
                    <a:xfrm>
                      <a:off x="0" y="0"/>
                      <a:ext cx="23241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F72D2" w:rsidRPr="00490A68" w:rsidRDefault="003A0ADF" w:rsidP="002F72D2">
      <w:r w:rsidRPr="003A0ADF"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2719705</wp:posOffset>
            </wp:positionH>
            <wp:positionV relativeFrom="paragraph">
              <wp:posOffset>80010</wp:posOffset>
            </wp:positionV>
            <wp:extent cx="2571750" cy="1672590"/>
            <wp:effectExtent l="0" t="0" r="0" b="3810"/>
            <wp:wrapSquare wrapText="bothSides"/>
            <wp:docPr id="6" name="Image 6" descr="Résultat de recherche d'images pour &quot;suiss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ésultat de recherche d'images pour &quot;suisse&quot;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F72D2" w:rsidRDefault="002F72D2" w:rsidP="002F72D2"/>
    <w:p w:rsidR="002F72D2" w:rsidRPr="00AC08AA" w:rsidRDefault="002F72D2" w:rsidP="002F72D2"/>
    <w:p w:rsidR="002F72D2" w:rsidRDefault="002F72D2" w:rsidP="002F72D2">
      <w:pPr>
        <w:tabs>
          <w:tab w:val="left" w:pos="1418"/>
        </w:tabs>
        <w:jc w:val="center"/>
      </w:pPr>
    </w:p>
    <w:p w:rsidR="002F72D2" w:rsidRDefault="002F72D2" w:rsidP="002F72D2"/>
    <w:p w:rsidR="002F72D2" w:rsidRDefault="002F72D2" w:rsidP="002F72D2"/>
    <w:p w:rsidR="002F72D2" w:rsidRDefault="002F72D2" w:rsidP="002F72D2"/>
    <w:p w:rsidR="002F72D2" w:rsidRDefault="002F72D2" w:rsidP="002F72D2"/>
    <w:p w:rsidR="002F72D2" w:rsidRDefault="002F72D2" w:rsidP="002F72D2">
      <w:pPr>
        <w:tabs>
          <w:tab w:val="left" w:pos="3360"/>
        </w:tabs>
      </w:pPr>
    </w:p>
    <w:p w:rsidR="002F72D2" w:rsidRDefault="002F72D2" w:rsidP="002F72D2">
      <w:pPr>
        <w:tabs>
          <w:tab w:val="left" w:pos="3360"/>
        </w:tabs>
      </w:pPr>
    </w:p>
    <w:p w:rsidR="002F72D2" w:rsidRDefault="002F72D2" w:rsidP="002F72D2">
      <w:pPr>
        <w:tabs>
          <w:tab w:val="left" w:pos="3360"/>
        </w:tabs>
      </w:pPr>
    </w:p>
    <w:p w:rsidR="002F72D2" w:rsidRDefault="002F72D2" w:rsidP="002F72D2">
      <w:pPr>
        <w:tabs>
          <w:tab w:val="left" w:pos="3360"/>
        </w:tabs>
      </w:pPr>
    </w:p>
    <w:p w:rsidR="002F72D2" w:rsidRDefault="002F72D2" w:rsidP="002F72D2">
      <w:pPr>
        <w:tabs>
          <w:tab w:val="left" w:pos="3360"/>
        </w:tabs>
      </w:pPr>
    </w:p>
    <w:p w:rsidR="002F72D2" w:rsidRPr="009A1708" w:rsidRDefault="002F72D2" w:rsidP="002F72D2">
      <w:pPr>
        <w:rPr>
          <w:b/>
        </w:rPr>
      </w:pPr>
      <w:r w:rsidRPr="009A1708">
        <w:rPr>
          <w:b/>
        </w:rPr>
        <w:t>Filière :</w:t>
      </w:r>
      <w:r>
        <w:rPr>
          <w:b/>
        </w:rPr>
        <w:t xml:space="preserve"> EC+G</w:t>
      </w:r>
    </w:p>
    <w:p w:rsidR="002F72D2" w:rsidRPr="009A1708" w:rsidRDefault="002F72D2" w:rsidP="002F72D2">
      <w:r w:rsidRPr="009A1708">
        <w:t>Etudiants :</w:t>
      </w:r>
      <w:r>
        <w:t xml:space="preserve"> </w:t>
      </w:r>
      <w:r w:rsidR="007C026F">
        <w:t xml:space="preserve">Hugo Lecomte / Benoit Messiaen / </w:t>
      </w:r>
      <w:r>
        <w:t xml:space="preserve">Della Casa Bruno / </w:t>
      </w:r>
      <w:proofErr w:type="spellStart"/>
      <w:r>
        <w:t>Bobillier</w:t>
      </w:r>
      <w:proofErr w:type="spellEnd"/>
      <w:r>
        <w:t xml:space="preserve"> Quentin </w:t>
      </w:r>
    </w:p>
    <w:p w:rsidR="002F72D2" w:rsidRPr="009A1708" w:rsidRDefault="002F72D2" w:rsidP="002F72D2">
      <w:r w:rsidRPr="009A1708">
        <w:t>Professeur :</w:t>
      </w:r>
      <w:r>
        <w:t xml:space="preserve"> </w:t>
      </w:r>
      <w:proofErr w:type="spellStart"/>
      <w:r>
        <w:t>Ingensand</w:t>
      </w:r>
      <w:proofErr w:type="spellEnd"/>
      <w:r>
        <w:t xml:space="preserve"> Jens / </w:t>
      </w:r>
      <w:proofErr w:type="spellStart"/>
      <w:r>
        <w:t>Touzé</w:t>
      </w:r>
      <w:proofErr w:type="spellEnd"/>
      <w:r>
        <w:t xml:space="preserve"> Thomas / Cannelle Bertrand</w:t>
      </w:r>
    </w:p>
    <w:p w:rsidR="002F72D2" w:rsidRDefault="002F72D2" w:rsidP="002F72D2">
      <w:pPr>
        <w:jc w:val="left"/>
        <w:sectPr w:rsidR="002F72D2" w:rsidSect="00A307FF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 w:rsidRPr="009A1708">
        <w:t>Date :</w:t>
      </w:r>
      <w:r>
        <w:t xml:space="preserve"> </w:t>
      </w:r>
      <w:r w:rsidR="00C22B17">
        <w:fldChar w:fldCharType="begin"/>
      </w:r>
      <w:r>
        <w:instrText xml:space="preserve"> TIME \@ "d MMMM yyyy" </w:instrText>
      </w:r>
      <w:r w:rsidR="00C22B17">
        <w:fldChar w:fldCharType="separate"/>
      </w:r>
      <w:r w:rsidR="008C4D18">
        <w:rPr>
          <w:noProof/>
        </w:rPr>
        <w:t>11 avril 2018</w:t>
      </w:r>
      <w:r w:rsidR="00C22B17">
        <w:fldChar w:fldCharType="end"/>
      </w:r>
    </w:p>
    <w:p w:rsidR="00E447CA" w:rsidRDefault="00E447CA" w:rsidP="00E447CA">
      <w:pPr>
        <w:pStyle w:val="Titre"/>
      </w:pPr>
      <w:r>
        <w:lastRenderedPageBreak/>
        <w:t>Table des matières</w:t>
      </w:r>
    </w:p>
    <w:p w:rsidR="00E447CA" w:rsidRPr="00E447CA" w:rsidRDefault="00E447CA" w:rsidP="00E447CA">
      <w:pPr>
        <w:pStyle w:val="Titre"/>
      </w:pPr>
    </w:p>
    <w:sdt>
      <w:sdtPr>
        <w:rPr>
          <w:rFonts w:eastAsiaTheme="minorHAnsi" w:cstheme="minorBidi"/>
          <w:b w:val="0"/>
          <w:caps w:val="0"/>
          <w:sz w:val="22"/>
          <w:lang w:eastAsia="en-US"/>
        </w:rPr>
        <w:id w:val="28313095"/>
        <w:docPartObj>
          <w:docPartGallery w:val="Table of Contents"/>
          <w:docPartUnique/>
        </w:docPartObj>
      </w:sdtPr>
      <w:sdtEndPr/>
      <w:sdtContent>
        <w:p w:rsidR="001110AF" w:rsidRDefault="00C22B17">
          <w:pPr>
            <w:pStyle w:val="TM1"/>
            <w:tabs>
              <w:tab w:val="left" w:pos="442"/>
              <w:tab w:val="right" w:leader="dot" w:pos="9062"/>
            </w:tabs>
            <w:rPr>
              <w:rFonts w:asciiTheme="minorHAnsi" w:hAnsiTheme="minorHAnsi" w:cstheme="minorBidi"/>
              <w:b w:val="0"/>
              <w:caps w:val="0"/>
              <w:noProof/>
              <w:sz w:val="22"/>
            </w:rPr>
          </w:pPr>
          <w:r>
            <w:fldChar w:fldCharType="begin"/>
          </w:r>
          <w:r w:rsidR="00FB11B9">
            <w:instrText xml:space="preserve"> TOC \h \z \t "1. Titre grisé;1;1.1 Sous titre;2;1.1.1 Sous titre;3" </w:instrText>
          </w:r>
          <w:r>
            <w:fldChar w:fldCharType="separate"/>
          </w:r>
          <w:hyperlink w:anchor="_Toc508184037" w:history="1">
            <w:r w:rsidR="001110AF" w:rsidRPr="00497BA1">
              <w:rPr>
                <w:rStyle w:val="Lienhypertexte"/>
                <w:noProof/>
              </w:rPr>
              <w:t>1.</w:t>
            </w:r>
            <w:r w:rsidR="001110AF">
              <w:rPr>
                <w:rFonts w:asciiTheme="minorHAnsi" w:hAnsiTheme="minorHAnsi" w:cstheme="minorBidi"/>
                <w:b w:val="0"/>
                <w:caps w:val="0"/>
                <w:noProof/>
                <w:sz w:val="22"/>
              </w:rPr>
              <w:tab/>
            </w:r>
            <w:r w:rsidR="001110AF" w:rsidRPr="00497BA1">
              <w:rPr>
                <w:rStyle w:val="Lienhypertexte"/>
                <w:noProof/>
              </w:rPr>
              <w:t>Procès-verbal</w:t>
            </w:r>
            <w:r w:rsidR="001110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10AF">
              <w:rPr>
                <w:noProof/>
                <w:webHidden/>
              </w:rPr>
              <w:instrText xml:space="preserve"> PAGEREF _Toc508184037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10A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0AF" w:rsidRDefault="001725B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38" w:history="1">
            <w:r w:rsidR="001110AF" w:rsidRPr="00497BA1">
              <w:rPr>
                <w:rStyle w:val="Lienhypertexte"/>
                <w:noProof/>
              </w:rPr>
              <w:t>1.1.</w:t>
            </w:r>
            <w:r w:rsidR="001110A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110AF" w:rsidRPr="00497BA1">
              <w:rPr>
                <w:rStyle w:val="Lienhypertexte"/>
                <w:noProof/>
              </w:rPr>
              <w:t>21 février 2018</w:t>
            </w:r>
            <w:r w:rsidR="001110AF">
              <w:rPr>
                <w:noProof/>
                <w:webHidden/>
              </w:rPr>
              <w:tab/>
            </w:r>
            <w:r w:rsidR="00C22B17">
              <w:rPr>
                <w:noProof/>
                <w:webHidden/>
              </w:rPr>
              <w:fldChar w:fldCharType="begin"/>
            </w:r>
            <w:r w:rsidR="001110AF">
              <w:rPr>
                <w:noProof/>
                <w:webHidden/>
              </w:rPr>
              <w:instrText xml:space="preserve"> PAGEREF _Toc508184038 \h </w:instrText>
            </w:r>
            <w:r w:rsidR="00C22B17">
              <w:rPr>
                <w:noProof/>
                <w:webHidden/>
              </w:rPr>
            </w:r>
            <w:r w:rsidR="00C22B17">
              <w:rPr>
                <w:noProof/>
                <w:webHidden/>
              </w:rPr>
              <w:fldChar w:fldCharType="separate"/>
            </w:r>
            <w:r w:rsidR="001110AF">
              <w:rPr>
                <w:noProof/>
                <w:webHidden/>
              </w:rPr>
              <w:t>2</w:t>
            </w:r>
            <w:r w:rsidR="00C22B17">
              <w:rPr>
                <w:noProof/>
                <w:webHidden/>
              </w:rPr>
              <w:fldChar w:fldCharType="end"/>
            </w:r>
          </w:hyperlink>
        </w:p>
        <w:p w:rsidR="001110AF" w:rsidRDefault="001725B3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39" w:history="1">
            <w:r w:rsidR="001110AF" w:rsidRPr="00497BA1">
              <w:rPr>
                <w:rStyle w:val="Lienhypertexte"/>
                <w:noProof/>
              </w:rPr>
              <w:t>1.1.1.</w:t>
            </w:r>
            <w:r w:rsidR="001110A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110AF" w:rsidRPr="00497BA1">
              <w:rPr>
                <w:rStyle w:val="Lienhypertexte"/>
                <w:noProof/>
              </w:rPr>
              <w:t>Séance</w:t>
            </w:r>
            <w:r w:rsidR="001110AF">
              <w:rPr>
                <w:noProof/>
                <w:webHidden/>
              </w:rPr>
              <w:tab/>
            </w:r>
            <w:r w:rsidR="00C22B17">
              <w:rPr>
                <w:noProof/>
                <w:webHidden/>
              </w:rPr>
              <w:fldChar w:fldCharType="begin"/>
            </w:r>
            <w:r w:rsidR="001110AF">
              <w:rPr>
                <w:noProof/>
                <w:webHidden/>
              </w:rPr>
              <w:instrText xml:space="preserve"> PAGEREF _Toc508184039 \h </w:instrText>
            </w:r>
            <w:r w:rsidR="00C22B17">
              <w:rPr>
                <w:noProof/>
                <w:webHidden/>
              </w:rPr>
            </w:r>
            <w:r w:rsidR="00C22B17">
              <w:rPr>
                <w:noProof/>
                <w:webHidden/>
              </w:rPr>
              <w:fldChar w:fldCharType="separate"/>
            </w:r>
            <w:r w:rsidR="001110AF">
              <w:rPr>
                <w:noProof/>
                <w:webHidden/>
              </w:rPr>
              <w:t>2</w:t>
            </w:r>
            <w:r w:rsidR="00C22B17">
              <w:rPr>
                <w:noProof/>
                <w:webHidden/>
              </w:rPr>
              <w:fldChar w:fldCharType="end"/>
            </w:r>
          </w:hyperlink>
        </w:p>
        <w:p w:rsidR="001110AF" w:rsidRDefault="001725B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40" w:history="1">
            <w:r w:rsidR="001110AF" w:rsidRPr="00497BA1">
              <w:rPr>
                <w:rStyle w:val="Lienhypertexte"/>
                <w:noProof/>
              </w:rPr>
              <w:t>1.2.</w:t>
            </w:r>
            <w:r w:rsidR="001110A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110AF" w:rsidRPr="00497BA1">
              <w:rPr>
                <w:rStyle w:val="Lienhypertexte"/>
                <w:noProof/>
              </w:rPr>
              <w:t>28 février 2018</w:t>
            </w:r>
            <w:r w:rsidR="001110AF">
              <w:rPr>
                <w:noProof/>
                <w:webHidden/>
              </w:rPr>
              <w:tab/>
            </w:r>
            <w:r w:rsidR="00C22B17">
              <w:rPr>
                <w:noProof/>
                <w:webHidden/>
              </w:rPr>
              <w:fldChar w:fldCharType="begin"/>
            </w:r>
            <w:r w:rsidR="001110AF">
              <w:rPr>
                <w:noProof/>
                <w:webHidden/>
              </w:rPr>
              <w:instrText xml:space="preserve"> PAGEREF _Toc508184040 \h </w:instrText>
            </w:r>
            <w:r w:rsidR="00C22B17">
              <w:rPr>
                <w:noProof/>
                <w:webHidden/>
              </w:rPr>
            </w:r>
            <w:r w:rsidR="00C22B17">
              <w:rPr>
                <w:noProof/>
                <w:webHidden/>
              </w:rPr>
              <w:fldChar w:fldCharType="separate"/>
            </w:r>
            <w:r w:rsidR="001110AF">
              <w:rPr>
                <w:noProof/>
                <w:webHidden/>
              </w:rPr>
              <w:t>3</w:t>
            </w:r>
            <w:r w:rsidR="00C22B17">
              <w:rPr>
                <w:noProof/>
                <w:webHidden/>
              </w:rPr>
              <w:fldChar w:fldCharType="end"/>
            </w:r>
          </w:hyperlink>
        </w:p>
        <w:p w:rsidR="001110AF" w:rsidRDefault="001725B3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41" w:history="1">
            <w:r w:rsidR="001110AF" w:rsidRPr="00497BA1">
              <w:rPr>
                <w:rStyle w:val="Lienhypertexte"/>
                <w:noProof/>
              </w:rPr>
              <w:t>1.2.1.</w:t>
            </w:r>
            <w:r w:rsidR="001110A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110AF" w:rsidRPr="00497BA1">
              <w:rPr>
                <w:rStyle w:val="Lienhypertexte"/>
                <w:noProof/>
              </w:rPr>
              <w:t>Préparation</w:t>
            </w:r>
            <w:r w:rsidR="001110AF">
              <w:rPr>
                <w:noProof/>
                <w:webHidden/>
              </w:rPr>
              <w:tab/>
            </w:r>
            <w:r w:rsidR="00C22B17">
              <w:rPr>
                <w:noProof/>
                <w:webHidden/>
              </w:rPr>
              <w:fldChar w:fldCharType="begin"/>
            </w:r>
            <w:r w:rsidR="001110AF">
              <w:rPr>
                <w:noProof/>
                <w:webHidden/>
              </w:rPr>
              <w:instrText xml:space="preserve"> PAGEREF _Toc508184041 \h </w:instrText>
            </w:r>
            <w:r w:rsidR="00C22B17">
              <w:rPr>
                <w:noProof/>
                <w:webHidden/>
              </w:rPr>
            </w:r>
            <w:r w:rsidR="00C22B17">
              <w:rPr>
                <w:noProof/>
                <w:webHidden/>
              </w:rPr>
              <w:fldChar w:fldCharType="separate"/>
            </w:r>
            <w:r w:rsidR="001110AF">
              <w:rPr>
                <w:noProof/>
                <w:webHidden/>
              </w:rPr>
              <w:t>3</w:t>
            </w:r>
            <w:r w:rsidR="00C22B17">
              <w:rPr>
                <w:noProof/>
                <w:webHidden/>
              </w:rPr>
              <w:fldChar w:fldCharType="end"/>
            </w:r>
          </w:hyperlink>
        </w:p>
        <w:p w:rsidR="001110AF" w:rsidRDefault="001725B3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42" w:history="1">
            <w:r w:rsidR="001110AF" w:rsidRPr="00497BA1">
              <w:rPr>
                <w:rStyle w:val="Lienhypertexte"/>
                <w:noProof/>
              </w:rPr>
              <w:t>1.2.2.</w:t>
            </w:r>
            <w:r w:rsidR="001110A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110AF" w:rsidRPr="00497BA1">
              <w:rPr>
                <w:rStyle w:val="Lienhypertexte"/>
                <w:noProof/>
              </w:rPr>
              <w:t>Séance</w:t>
            </w:r>
            <w:r w:rsidR="001110AF">
              <w:rPr>
                <w:noProof/>
                <w:webHidden/>
              </w:rPr>
              <w:tab/>
            </w:r>
            <w:r w:rsidR="00C22B17">
              <w:rPr>
                <w:noProof/>
                <w:webHidden/>
              </w:rPr>
              <w:fldChar w:fldCharType="begin"/>
            </w:r>
            <w:r w:rsidR="001110AF">
              <w:rPr>
                <w:noProof/>
                <w:webHidden/>
              </w:rPr>
              <w:instrText xml:space="preserve"> PAGEREF _Toc508184042 \h </w:instrText>
            </w:r>
            <w:r w:rsidR="00C22B17">
              <w:rPr>
                <w:noProof/>
                <w:webHidden/>
              </w:rPr>
            </w:r>
            <w:r w:rsidR="00C22B17">
              <w:rPr>
                <w:noProof/>
                <w:webHidden/>
              </w:rPr>
              <w:fldChar w:fldCharType="separate"/>
            </w:r>
            <w:r w:rsidR="001110AF">
              <w:rPr>
                <w:noProof/>
                <w:webHidden/>
              </w:rPr>
              <w:t>3</w:t>
            </w:r>
            <w:r w:rsidR="00C22B17">
              <w:rPr>
                <w:noProof/>
                <w:webHidden/>
              </w:rPr>
              <w:fldChar w:fldCharType="end"/>
            </w:r>
          </w:hyperlink>
        </w:p>
        <w:p w:rsidR="001110AF" w:rsidRDefault="001725B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43" w:history="1">
            <w:r w:rsidR="001110AF" w:rsidRPr="00497BA1">
              <w:rPr>
                <w:rStyle w:val="Lienhypertexte"/>
                <w:noProof/>
              </w:rPr>
              <w:t>1.3.</w:t>
            </w:r>
            <w:r w:rsidR="001110A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110AF" w:rsidRPr="00497BA1">
              <w:rPr>
                <w:rStyle w:val="Lienhypertexte"/>
                <w:noProof/>
              </w:rPr>
              <w:t>7 mars 2018</w:t>
            </w:r>
            <w:r w:rsidR="001110AF">
              <w:rPr>
                <w:noProof/>
                <w:webHidden/>
              </w:rPr>
              <w:tab/>
            </w:r>
            <w:r w:rsidR="00C22B17">
              <w:rPr>
                <w:noProof/>
                <w:webHidden/>
              </w:rPr>
              <w:fldChar w:fldCharType="begin"/>
            </w:r>
            <w:r w:rsidR="001110AF">
              <w:rPr>
                <w:noProof/>
                <w:webHidden/>
              </w:rPr>
              <w:instrText xml:space="preserve"> PAGEREF _Toc508184043 \h </w:instrText>
            </w:r>
            <w:r w:rsidR="00C22B17">
              <w:rPr>
                <w:noProof/>
                <w:webHidden/>
              </w:rPr>
            </w:r>
            <w:r w:rsidR="00C22B17">
              <w:rPr>
                <w:noProof/>
                <w:webHidden/>
              </w:rPr>
              <w:fldChar w:fldCharType="separate"/>
            </w:r>
            <w:r w:rsidR="001110AF">
              <w:rPr>
                <w:noProof/>
                <w:webHidden/>
              </w:rPr>
              <w:t>5</w:t>
            </w:r>
            <w:r w:rsidR="00C22B17">
              <w:rPr>
                <w:noProof/>
                <w:webHidden/>
              </w:rPr>
              <w:fldChar w:fldCharType="end"/>
            </w:r>
          </w:hyperlink>
        </w:p>
        <w:p w:rsidR="001110AF" w:rsidRDefault="001725B3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44" w:history="1">
            <w:r w:rsidR="001110AF" w:rsidRPr="00497BA1">
              <w:rPr>
                <w:rStyle w:val="Lienhypertexte"/>
                <w:noProof/>
              </w:rPr>
              <w:t>1.3.1.</w:t>
            </w:r>
            <w:r w:rsidR="001110A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110AF" w:rsidRPr="00497BA1">
              <w:rPr>
                <w:rStyle w:val="Lienhypertexte"/>
                <w:noProof/>
              </w:rPr>
              <w:t>Préparation</w:t>
            </w:r>
            <w:r w:rsidR="001110AF">
              <w:rPr>
                <w:noProof/>
                <w:webHidden/>
              </w:rPr>
              <w:tab/>
            </w:r>
            <w:r w:rsidR="00C22B17">
              <w:rPr>
                <w:noProof/>
                <w:webHidden/>
              </w:rPr>
              <w:fldChar w:fldCharType="begin"/>
            </w:r>
            <w:r w:rsidR="001110AF">
              <w:rPr>
                <w:noProof/>
                <w:webHidden/>
              </w:rPr>
              <w:instrText xml:space="preserve"> PAGEREF _Toc508184044 \h </w:instrText>
            </w:r>
            <w:r w:rsidR="00C22B17">
              <w:rPr>
                <w:noProof/>
                <w:webHidden/>
              </w:rPr>
            </w:r>
            <w:r w:rsidR="00C22B17">
              <w:rPr>
                <w:noProof/>
                <w:webHidden/>
              </w:rPr>
              <w:fldChar w:fldCharType="separate"/>
            </w:r>
            <w:r w:rsidR="001110AF">
              <w:rPr>
                <w:noProof/>
                <w:webHidden/>
              </w:rPr>
              <w:t>5</w:t>
            </w:r>
            <w:r w:rsidR="00C22B17">
              <w:rPr>
                <w:noProof/>
                <w:webHidden/>
              </w:rPr>
              <w:fldChar w:fldCharType="end"/>
            </w:r>
          </w:hyperlink>
        </w:p>
        <w:p w:rsidR="001110AF" w:rsidRDefault="001725B3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45" w:history="1">
            <w:r w:rsidR="001110AF" w:rsidRPr="00497BA1">
              <w:rPr>
                <w:rStyle w:val="Lienhypertexte"/>
                <w:noProof/>
              </w:rPr>
              <w:t>1.3.2.</w:t>
            </w:r>
            <w:r w:rsidR="001110A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110AF" w:rsidRPr="00497BA1">
              <w:rPr>
                <w:rStyle w:val="Lienhypertexte"/>
                <w:noProof/>
              </w:rPr>
              <w:t>Séance</w:t>
            </w:r>
            <w:r w:rsidR="001110AF">
              <w:rPr>
                <w:noProof/>
                <w:webHidden/>
              </w:rPr>
              <w:tab/>
            </w:r>
            <w:r w:rsidR="00C22B17">
              <w:rPr>
                <w:noProof/>
                <w:webHidden/>
              </w:rPr>
              <w:fldChar w:fldCharType="begin"/>
            </w:r>
            <w:r w:rsidR="001110AF">
              <w:rPr>
                <w:noProof/>
                <w:webHidden/>
              </w:rPr>
              <w:instrText xml:space="preserve"> PAGEREF _Toc508184045 \h </w:instrText>
            </w:r>
            <w:r w:rsidR="00C22B17">
              <w:rPr>
                <w:noProof/>
                <w:webHidden/>
              </w:rPr>
            </w:r>
            <w:r w:rsidR="00C22B17">
              <w:rPr>
                <w:noProof/>
                <w:webHidden/>
              </w:rPr>
              <w:fldChar w:fldCharType="separate"/>
            </w:r>
            <w:r w:rsidR="001110AF">
              <w:rPr>
                <w:noProof/>
                <w:webHidden/>
              </w:rPr>
              <w:t>5</w:t>
            </w:r>
            <w:r w:rsidR="00C22B17">
              <w:rPr>
                <w:noProof/>
                <w:webHidden/>
              </w:rPr>
              <w:fldChar w:fldCharType="end"/>
            </w:r>
          </w:hyperlink>
        </w:p>
        <w:p w:rsidR="001110AF" w:rsidRDefault="001725B3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46" w:history="1">
            <w:r w:rsidR="001110AF" w:rsidRPr="00497BA1">
              <w:rPr>
                <w:rStyle w:val="Lienhypertexte"/>
                <w:noProof/>
              </w:rPr>
              <w:t>1.1.</w:t>
            </w:r>
            <w:r w:rsidR="001110A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110AF" w:rsidRPr="00497BA1">
              <w:rPr>
                <w:rStyle w:val="Lienhypertexte"/>
                <w:noProof/>
              </w:rPr>
              <w:t>14 mars 2018</w:t>
            </w:r>
            <w:r w:rsidR="001110AF">
              <w:rPr>
                <w:noProof/>
                <w:webHidden/>
              </w:rPr>
              <w:tab/>
            </w:r>
            <w:r w:rsidR="00C22B17">
              <w:rPr>
                <w:noProof/>
                <w:webHidden/>
              </w:rPr>
              <w:fldChar w:fldCharType="begin"/>
            </w:r>
            <w:r w:rsidR="001110AF">
              <w:rPr>
                <w:noProof/>
                <w:webHidden/>
              </w:rPr>
              <w:instrText xml:space="preserve"> PAGEREF _Toc508184046 \h </w:instrText>
            </w:r>
            <w:r w:rsidR="00C22B17">
              <w:rPr>
                <w:noProof/>
                <w:webHidden/>
              </w:rPr>
            </w:r>
            <w:r w:rsidR="00C22B17">
              <w:rPr>
                <w:noProof/>
                <w:webHidden/>
              </w:rPr>
              <w:fldChar w:fldCharType="separate"/>
            </w:r>
            <w:r w:rsidR="001110AF">
              <w:rPr>
                <w:noProof/>
                <w:webHidden/>
              </w:rPr>
              <w:t>6</w:t>
            </w:r>
            <w:r w:rsidR="00C22B17">
              <w:rPr>
                <w:noProof/>
                <w:webHidden/>
              </w:rPr>
              <w:fldChar w:fldCharType="end"/>
            </w:r>
          </w:hyperlink>
        </w:p>
        <w:p w:rsidR="001110AF" w:rsidRDefault="001725B3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508184047" w:history="1">
            <w:r w:rsidR="001110AF" w:rsidRPr="00497BA1">
              <w:rPr>
                <w:rStyle w:val="Lienhypertexte"/>
                <w:noProof/>
              </w:rPr>
              <w:t>1.1.1.</w:t>
            </w:r>
            <w:r w:rsidR="001110AF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110AF" w:rsidRPr="00497BA1">
              <w:rPr>
                <w:rStyle w:val="Lienhypertexte"/>
                <w:noProof/>
              </w:rPr>
              <w:t>Préparation</w:t>
            </w:r>
            <w:r w:rsidR="001110AF">
              <w:rPr>
                <w:noProof/>
                <w:webHidden/>
              </w:rPr>
              <w:tab/>
            </w:r>
            <w:r w:rsidR="00C22B17">
              <w:rPr>
                <w:noProof/>
                <w:webHidden/>
              </w:rPr>
              <w:fldChar w:fldCharType="begin"/>
            </w:r>
            <w:r w:rsidR="001110AF">
              <w:rPr>
                <w:noProof/>
                <w:webHidden/>
              </w:rPr>
              <w:instrText xml:space="preserve"> PAGEREF _Toc508184047 \h </w:instrText>
            </w:r>
            <w:r w:rsidR="00C22B17">
              <w:rPr>
                <w:noProof/>
                <w:webHidden/>
              </w:rPr>
            </w:r>
            <w:r w:rsidR="00C22B17">
              <w:rPr>
                <w:noProof/>
                <w:webHidden/>
              </w:rPr>
              <w:fldChar w:fldCharType="separate"/>
            </w:r>
            <w:r w:rsidR="001110AF">
              <w:rPr>
                <w:noProof/>
                <w:webHidden/>
              </w:rPr>
              <w:t>6</w:t>
            </w:r>
            <w:r w:rsidR="00C22B17">
              <w:rPr>
                <w:noProof/>
                <w:webHidden/>
              </w:rPr>
              <w:fldChar w:fldCharType="end"/>
            </w:r>
          </w:hyperlink>
        </w:p>
        <w:p w:rsidR="00D14CAA" w:rsidRDefault="00C22B17">
          <w:pPr>
            <w:spacing w:after="160" w:line="259" w:lineRule="auto"/>
            <w:jc w:val="left"/>
          </w:pPr>
          <w:r>
            <w:fldChar w:fldCharType="end"/>
          </w:r>
        </w:p>
      </w:sdtContent>
    </w:sdt>
    <w:p w:rsidR="00CD48E3" w:rsidRDefault="00CD48E3">
      <w:pPr>
        <w:spacing w:after="160" w:line="259" w:lineRule="auto"/>
        <w:jc w:val="left"/>
      </w:pPr>
      <w:r>
        <w:br w:type="page"/>
      </w:r>
    </w:p>
    <w:p w:rsidR="0021392D" w:rsidRDefault="00916F1D" w:rsidP="0021392D">
      <w:pPr>
        <w:pStyle w:val="1Titregris"/>
      </w:pPr>
      <w:bookmarkStart w:id="0" w:name="_Toc508184037"/>
      <w:r>
        <w:lastRenderedPageBreak/>
        <w:t>Procès-verbal</w:t>
      </w:r>
      <w:bookmarkEnd w:id="0"/>
    </w:p>
    <w:p w:rsidR="007179AE" w:rsidRDefault="0041045B" w:rsidP="007179AE">
      <w:pPr>
        <w:pStyle w:val="11Soustitre"/>
      </w:pPr>
      <w:bookmarkStart w:id="1" w:name="_Toc508184038"/>
      <w:r>
        <w:t>21 février 2018</w:t>
      </w:r>
      <w:bookmarkEnd w:id="1"/>
    </w:p>
    <w:p w:rsidR="00916F1D" w:rsidRDefault="00916F1D" w:rsidP="00916F1D">
      <w:pPr>
        <w:pStyle w:val="111Soustitre"/>
      </w:pPr>
      <w:bookmarkStart w:id="2" w:name="_Toc508184039"/>
      <w:r>
        <w:t>Séance</w:t>
      </w:r>
      <w:bookmarkEnd w:id="2"/>
    </w:p>
    <w:p w:rsidR="00916F1D" w:rsidRDefault="00916F1D" w:rsidP="00916F1D">
      <w:pPr>
        <w:pStyle w:val="Citation"/>
        <w:jc w:val="left"/>
      </w:pPr>
      <w:r>
        <w:t xml:space="preserve">Personnes présentes : Cannelle, </w:t>
      </w:r>
      <w:proofErr w:type="spellStart"/>
      <w:r>
        <w:t>Touzé</w:t>
      </w:r>
      <w:proofErr w:type="spellEnd"/>
      <w:r>
        <w:t xml:space="preserve">, </w:t>
      </w:r>
      <w:proofErr w:type="spellStart"/>
      <w:r>
        <w:t>Ingensand</w:t>
      </w:r>
      <w:proofErr w:type="spellEnd"/>
      <w:r>
        <w:t xml:space="preserve">, Botton, </w:t>
      </w:r>
      <w:proofErr w:type="spellStart"/>
      <w:r>
        <w:t>Della</w:t>
      </w:r>
      <w:proofErr w:type="spellEnd"/>
      <w:r>
        <w:t xml:space="preserve"> Casa et </w:t>
      </w:r>
      <w:proofErr w:type="spellStart"/>
      <w:r>
        <w:t>Bobillier</w:t>
      </w:r>
      <w:proofErr w:type="spellEnd"/>
    </w:p>
    <w:p w:rsidR="00916F1D" w:rsidRDefault="00916F1D" w:rsidP="00916F1D">
      <w:pPr>
        <w:pStyle w:val="Citation"/>
        <w:jc w:val="left"/>
      </w:pPr>
      <w:r>
        <w:t>Durée : 10h00-11h00</w:t>
      </w:r>
    </w:p>
    <w:p w:rsidR="00F3204B" w:rsidRDefault="00217739" w:rsidP="00217739">
      <w:pPr>
        <w:pStyle w:val="Paragraphedeliste"/>
        <w:numPr>
          <w:ilvl w:val="0"/>
          <w:numId w:val="32"/>
        </w:numPr>
      </w:pPr>
      <w:r>
        <w:t>Le rendu final sera le même pour tous</w:t>
      </w:r>
    </w:p>
    <w:p w:rsidR="00217739" w:rsidRDefault="00217739" w:rsidP="00217739">
      <w:pPr>
        <w:pStyle w:val="Paragraphedeliste"/>
        <w:numPr>
          <w:ilvl w:val="0"/>
          <w:numId w:val="32"/>
        </w:numPr>
      </w:pPr>
      <w:r>
        <w:t xml:space="preserve">Un serveur sera mis en place pour faire le projet </w:t>
      </w:r>
      <w:r>
        <w:sym w:font="Wingdings" w:char="F0E0"/>
      </w:r>
      <w:r>
        <w:t xml:space="preserve"> machine virtuelle </w:t>
      </w:r>
    </w:p>
    <w:p w:rsidR="00217739" w:rsidRDefault="00217739" w:rsidP="00217739">
      <w:pPr>
        <w:pStyle w:val="Paragraphedeliste"/>
        <w:numPr>
          <w:ilvl w:val="0"/>
          <w:numId w:val="32"/>
        </w:numPr>
      </w:pPr>
      <w:r>
        <w:t>La langue du projet sera le français</w:t>
      </w:r>
    </w:p>
    <w:p w:rsidR="00217739" w:rsidRDefault="00217739" w:rsidP="00217739">
      <w:pPr>
        <w:pStyle w:val="Paragraphedeliste"/>
        <w:numPr>
          <w:ilvl w:val="0"/>
          <w:numId w:val="32"/>
        </w:numPr>
      </w:pPr>
      <w:r>
        <w:t xml:space="preserve">Les étudiants français </w:t>
      </w:r>
      <w:r w:rsidR="0017659F">
        <w:t>demandent</w:t>
      </w:r>
      <w:r>
        <w:t xml:space="preserve"> les langages que nous maîtrisons :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php</w:t>
      </w:r>
      <w:proofErr w:type="spellEnd"/>
      <w:r w:rsidR="00A15AE8">
        <w:t xml:space="preserve">. Nous maîtrisons également ses </w:t>
      </w:r>
      <w:r w:rsidR="004664C9">
        <w:t>langages</w:t>
      </w:r>
      <w:r w:rsidR="00A15AE8">
        <w:t>.</w:t>
      </w:r>
    </w:p>
    <w:p w:rsidR="00217739" w:rsidRPr="00217739" w:rsidRDefault="00217739" w:rsidP="00217739">
      <w:pPr>
        <w:pStyle w:val="Citationintense"/>
        <w:rPr>
          <w:rStyle w:val="Emphaseintense"/>
        </w:rPr>
      </w:pPr>
      <w:r w:rsidRPr="00217739">
        <w:rPr>
          <w:rStyle w:val="Emphaseintense"/>
        </w:rPr>
        <w:t xml:space="preserve">Prochaine séance </w:t>
      </w:r>
      <w:r>
        <w:rPr>
          <w:rStyle w:val="Emphaseintense"/>
        </w:rPr>
        <w:t>le 28 février 2018 à 9h30</w:t>
      </w:r>
    </w:p>
    <w:p w:rsidR="000A38C3" w:rsidRDefault="000A38C3">
      <w:pPr>
        <w:spacing w:after="160" w:line="259" w:lineRule="auto"/>
        <w:jc w:val="left"/>
      </w:pPr>
      <w:r>
        <w:br w:type="page"/>
      </w:r>
    </w:p>
    <w:p w:rsidR="0041045B" w:rsidRDefault="0041045B" w:rsidP="007179AE">
      <w:pPr>
        <w:pStyle w:val="11Soustitre"/>
      </w:pPr>
      <w:bookmarkStart w:id="3" w:name="_Toc508184040"/>
      <w:r>
        <w:lastRenderedPageBreak/>
        <w:t>28 février 2018</w:t>
      </w:r>
      <w:bookmarkEnd w:id="3"/>
    </w:p>
    <w:p w:rsidR="00916F1D" w:rsidRDefault="00916F1D" w:rsidP="00916F1D">
      <w:pPr>
        <w:pStyle w:val="111Soustitre"/>
      </w:pPr>
      <w:bookmarkStart w:id="4" w:name="_Toc508184041"/>
      <w:r>
        <w:t>Préparation</w:t>
      </w:r>
      <w:bookmarkEnd w:id="4"/>
    </w:p>
    <w:p w:rsidR="00A93FBB" w:rsidRDefault="00A93FBB" w:rsidP="00D431DF">
      <w:pPr>
        <w:pStyle w:val="Paragraphedeliste"/>
        <w:numPr>
          <w:ilvl w:val="0"/>
          <w:numId w:val="31"/>
        </w:numPr>
      </w:pPr>
      <w:r>
        <w:t>Accès machine virtuelle ?</w:t>
      </w:r>
    </w:p>
    <w:p w:rsidR="00600B58" w:rsidRDefault="00916F1D" w:rsidP="00D431DF">
      <w:pPr>
        <w:pStyle w:val="Paragraphedeliste"/>
        <w:numPr>
          <w:ilvl w:val="0"/>
          <w:numId w:val="31"/>
        </w:numPr>
      </w:pPr>
      <w:r>
        <w:t>Langage de programmation ?</w:t>
      </w:r>
      <w:r w:rsidR="00600B58">
        <w:t xml:space="preserve"> </w:t>
      </w:r>
    </w:p>
    <w:p w:rsidR="00916F1D" w:rsidRPr="00916F1D" w:rsidRDefault="00600B58" w:rsidP="00D431DF">
      <w:pPr>
        <w:pStyle w:val="Paragraphedeliste"/>
        <w:numPr>
          <w:ilvl w:val="0"/>
          <w:numId w:val="31"/>
        </w:numPr>
      </w:pPr>
      <w:r>
        <w:t xml:space="preserve">Code </w:t>
      </w:r>
      <w:r>
        <w:sym w:font="Wingdings" w:char="F0E0"/>
      </w:r>
      <w:r>
        <w:t xml:space="preserve"> </w:t>
      </w:r>
      <w:proofErr w:type="spellStart"/>
      <w:r>
        <w:t>OpenLayer</w:t>
      </w:r>
      <w:proofErr w:type="spellEnd"/>
      <w:r>
        <w:t>, Ajax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>Langue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>Où en êtes-vous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 xml:space="preserve">Système de base </w:t>
      </w:r>
      <w:r>
        <w:sym w:font="Wingdings" w:char="F0E0"/>
      </w:r>
      <w:r>
        <w:t xml:space="preserve"> ETRS89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 xml:space="preserve">Fond de plan </w:t>
      </w:r>
      <w:r>
        <w:sym w:font="Wingdings" w:char="F0E0"/>
      </w:r>
      <w:r>
        <w:t xml:space="preserve"> </w:t>
      </w:r>
      <w:proofErr w:type="spellStart"/>
      <w:r>
        <w:t>OpenStreetMap</w:t>
      </w:r>
      <w:proofErr w:type="spellEnd"/>
      <w:r>
        <w:t>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>Qui fait-quoi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>Rapport commun 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 xml:space="preserve">Maquette </w:t>
      </w:r>
      <w:proofErr w:type="spellStart"/>
      <w:r>
        <w:t>Géoportail</w:t>
      </w:r>
      <w:proofErr w:type="spellEnd"/>
      <w:r>
        <w:t> </w:t>
      </w:r>
      <w:r>
        <w:sym w:font="Wingdings" w:char="F0E0"/>
      </w:r>
      <w:r>
        <w:t xml:space="preserve"> PFP ?</w:t>
      </w:r>
    </w:p>
    <w:p w:rsidR="00916F1D" w:rsidRDefault="00916F1D" w:rsidP="00D431DF">
      <w:pPr>
        <w:pStyle w:val="Paragraphedeliste"/>
        <w:numPr>
          <w:ilvl w:val="0"/>
          <w:numId w:val="31"/>
        </w:numPr>
      </w:pPr>
      <w:r>
        <w:t>Séance hebdomadaire ?</w:t>
      </w:r>
    </w:p>
    <w:p w:rsidR="00A93FBB" w:rsidRDefault="00A93FBB" w:rsidP="00D431DF">
      <w:pPr>
        <w:pStyle w:val="Paragraphedeliste"/>
        <w:numPr>
          <w:ilvl w:val="0"/>
          <w:numId w:val="31"/>
        </w:numPr>
      </w:pPr>
      <w:r>
        <w:t xml:space="preserve">Groupe </w:t>
      </w:r>
      <w:r w:rsidR="00C74DCA">
        <w:t>WhatsApp</w:t>
      </w:r>
      <w:r>
        <w:t> ?</w:t>
      </w:r>
    </w:p>
    <w:p w:rsidR="00F20DA7" w:rsidRDefault="00EB3EEB" w:rsidP="00D431DF">
      <w:pPr>
        <w:pStyle w:val="Paragraphedeliste"/>
        <w:numPr>
          <w:ilvl w:val="0"/>
          <w:numId w:val="31"/>
        </w:numPr>
      </w:pPr>
      <w:r>
        <w:t>Dropbox groupe </w:t>
      </w:r>
      <w:r w:rsidR="00F20DA7">
        <w:t>?</w:t>
      </w:r>
    </w:p>
    <w:p w:rsidR="00916F1D" w:rsidRDefault="00916F1D" w:rsidP="00916F1D">
      <w:pPr>
        <w:pStyle w:val="111Soustitre"/>
      </w:pPr>
      <w:bookmarkStart w:id="5" w:name="_Toc508184042"/>
      <w:r>
        <w:t>Séance</w:t>
      </w:r>
      <w:bookmarkEnd w:id="5"/>
    </w:p>
    <w:p w:rsidR="00A66DF5" w:rsidRDefault="00A66DF5" w:rsidP="00A66DF5">
      <w:pPr>
        <w:pStyle w:val="Citation"/>
        <w:jc w:val="left"/>
      </w:pPr>
      <w:r>
        <w:t xml:space="preserve">Personnes présentes : </w:t>
      </w:r>
      <w:r w:rsidR="004156EB">
        <w:t>Lecomte</w:t>
      </w:r>
      <w:r w:rsidR="00600B58">
        <w:t>,</w:t>
      </w:r>
      <w:r>
        <w:t xml:space="preserve"> Messiaen, </w:t>
      </w:r>
      <w:proofErr w:type="spellStart"/>
      <w:r>
        <w:t>Della</w:t>
      </w:r>
      <w:proofErr w:type="spellEnd"/>
      <w:r>
        <w:t xml:space="preserve"> Casa et </w:t>
      </w:r>
      <w:proofErr w:type="spellStart"/>
      <w:r>
        <w:t>Bobillier</w:t>
      </w:r>
      <w:proofErr w:type="spellEnd"/>
      <w:r w:rsidR="00F20DA7">
        <w:t xml:space="preserve">, Cannelle, </w:t>
      </w:r>
      <w:proofErr w:type="spellStart"/>
      <w:r w:rsidR="00F20DA7">
        <w:t>Ingensand</w:t>
      </w:r>
      <w:proofErr w:type="spellEnd"/>
      <w:r w:rsidR="00F20DA7">
        <w:t xml:space="preserve">, </w:t>
      </w:r>
      <w:proofErr w:type="spellStart"/>
      <w:r w:rsidR="008E4DD9">
        <w:t>Cristofol</w:t>
      </w:r>
      <w:proofErr w:type="spellEnd"/>
      <w:r w:rsidR="008E4DD9">
        <w:t>, Botton</w:t>
      </w:r>
    </w:p>
    <w:p w:rsidR="00A66DF5" w:rsidRDefault="00C04EA7" w:rsidP="00A66DF5">
      <w:pPr>
        <w:pStyle w:val="Citation"/>
        <w:jc w:val="left"/>
      </w:pPr>
      <w:r>
        <w:t>Durée : 9h30- 11h00</w:t>
      </w:r>
    </w:p>
    <w:p w:rsidR="00C74DCA" w:rsidRDefault="00F20DA7" w:rsidP="00C74DCA">
      <w:pPr>
        <w:pStyle w:val="Paragraphedeliste"/>
        <w:numPr>
          <w:ilvl w:val="0"/>
          <w:numId w:val="34"/>
        </w:numPr>
      </w:pPr>
      <w:r>
        <w:t>Information compte HEIG</w:t>
      </w:r>
      <w:r w:rsidR="007718E9">
        <w:t xml:space="preserve"> pour la machine virtuelle, login MDP </w:t>
      </w:r>
      <w:r w:rsidR="007718E9">
        <w:sym w:font="Wingdings" w:char="F0E0"/>
      </w:r>
      <w:r w:rsidR="007718E9">
        <w:t xml:space="preserve"> ENSG ont un problème de proxy pour l’instant</w:t>
      </w:r>
    </w:p>
    <w:p w:rsidR="00F20DA7" w:rsidRDefault="00F20DA7" w:rsidP="00C74DCA">
      <w:pPr>
        <w:pStyle w:val="Paragraphedeliste"/>
        <w:numPr>
          <w:ilvl w:val="0"/>
          <w:numId w:val="34"/>
        </w:numPr>
      </w:pPr>
      <w:r>
        <w:t xml:space="preserve">Mettre en place des étapes de suivi (séance hebdo ?) / séance avec une personne qui s’occupe de la gestion de projet du côté de </w:t>
      </w:r>
      <w:r w:rsidR="007718E9">
        <w:t>l’ENSG</w:t>
      </w:r>
    </w:p>
    <w:p w:rsidR="007718E9" w:rsidRDefault="007718E9" w:rsidP="00C74DCA">
      <w:pPr>
        <w:pStyle w:val="Paragraphedeliste"/>
        <w:numPr>
          <w:ilvl w:val="0"/>
          <w:numId w:val="34"/>
        </w:numPr>
      </w:pPr>
      <w:proofErr w:type="spellStart"/>
      <w:r>
        <w:t>M.Can</w:t>
      </w:r>
      <w:r w:rsidR="004E207F">
        <w:t>n</w:t>
      </w:r>
      <w:r>
        <w:t>elle</w:t>
      </w:r>
      <w:proofErr w:type="spellEnd"/>
      <w:r>
        <w:t xml:space="preserve"> se rend à l’ENSG</w:t>
      </w:r>
      <w:r w:rsidR="006970AC">
        <w:t xml:space="preserve"> le 29 et 30 mars 2018 </w:t>
      </w:r>
      <w:r w:rsidR="006970AC">
        <w:sym w:font="Wingdings" w:char="F0E0"/>
      </w:r>
      <w:r w:rsidR="006970AC">
        <w:t xml:space="preserve"> si besoin </w:t>
      </w:r>
    </w:p>
    <w:p w:rsidR="004E207F" w:rsidRDefault="00012BF8" w:rsidP="00C74DCA">
      <w:pPr>
        <w:pStyle w:val="Paragraphedeliste"/>
        <w:numPr>
          <w:ilvl w:val="0"/>
          <w:numId w:val="34"/>
        </w:numPr>
      </w:pPr>
      <w:r>
        <w:t xml:space="preserve">Feuille de route envoyé par Benoit et Hugo </w:t>
      </w:r>
      <w:r>
        <w:sym w:font="Wingdings" w:char="F0E0"/>
      </w:r>
      <w:r>
        <w:t xml:space="preserve"> c’est quoi Ajax ? </w:t>
      </w:r>
      <w:r>
        <w:sym w:font="Wingdings" w:char="F0E0"/>
      </w:r>
      <w:r>
        <w:t xml:space="preserve"> explication, ok pour nous</w:t>
      </w:r>
    </w:p>
    <w:p w:rsidR="00012BF8" w:rsidRDefault="00012BF8" w:rsidP="00012BF8">
      <w:pPr>
        <w:pStyle w:val="Paragraphedeliste"/>
        <w:numPr>
          <w:ilvl w:val="0"/>
          <w:numId w:val="34"/>
        </w:numPr>
      </w:pPr>
      <w:r>
        <w:t xml:space="preserve">Explication de ce qu’est </w:t>
      </w:r>
      <w:proofErr w:type="spellStart"/>
      <w:r>
        <w:t>Github</w:t>
      </w:r>
      <w:proofErr w:type="spellEnd"/>
      <w:r>
        <w:t xml:space="preserve"> </w:t>
      </w:r>
      <w:r>
        <w:sym w:font="Wingdings" w:char="F0E0"/>
      </w:r>
      <w:r>
        <w:t xml:space="preserve"> inscription et essai de connexion </w:t>
      </w:r>
      <w:r>
        <w:sym w:font="Wingdings" w:char="F0E0"/>
      </w:r>
      <w:r>
        <w:t xml:space="preserve"> à voir si cela fonctionne</w:t>
      </w:r>
    </w:p>
    <w:p w:rsidR="00EF2662" w:rsidRDefault="00EF2662" w:rsidP="00C74DCA">
      <w:pPr>
        <w:pStyle w:val="Paragraphedeliste"/>
        <w:numPr>
          <w:ilvl w:val="0"/>
          <w:numId w:val="34"/>
        </w:numPr>
      </w:pPr>
      <w:r>
        <w:t xml:space="preserve">ETRS89 sera le système de rencontre entre les 2 pays </w:t>
      </w:r>
      <w:r>
        <w:sym w:font="Wingdings" w:char="F0E0"/>
      </w:r>
      <w:r>
        <w:t xml:space="preserve"> voir comment faire pour la transformation d’altitude (en France, à Marseille se trouve la base des courbes </w:t>
      </w:r>
      <w:proofErr w:type="spellStart"/>
      <w:r>
        <w:t>géopotentielle</w:t>
      </w:r>
      <w:proofErr w:type="spellEnd"/>
    </w:p>
    <w:p w:rsidR="00EF2662" w:rsidRDefault="00EF2662" w:rsidP="00A54EDA">
      <w:pPr>
        <w:pStyle w:val="Paragraphedeliste"/>
        <w:numPr>
          <w:ilvl w:val="0"/>
          <w:numId w:val="34"/>
        </w:numPr>
      </w:pPr>
      <w:r>
        <w:t xml:space="preserve">Le fond de carte sera </w:t>
      </w:r>
      <w:proofErr w:type="spellStart"/>
      <w:r>
        <w:t>OpenStreetMap</w:t>
      </w:r>
      <w:proofErr w:type="spellEnd"/>
      <w:r>
        <w:t xml:space="preserve"> ou Google </w:t>
      </w:r>
      <w:proofErr w:type="spellStart"/>
      <w:r>
        <w:t>Map</w:t>
      </w:r>
      <w:proofErr w:type="spellEnd"/>
    </w:p>
    <w:p w:rsidR="00012BF8" w:rsidRDefault="00EF2662" w:rsidP="00A54EDA">
      <w:pPr>
        <w:pStyle w:val="Paragraphedeliste"/>
        <w:numPr>
          <w:ilvl w:val="0"/>
          <w:numId w:val="34"/>
        </w:numPr>
      </w:pPr>
      <w:r>
        <w:t>Echange des numéros WhatsApp et création d’un groupe  « Projet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20DA7" w:rsidTr="00F20DA7">
        <w:tc>
          <w:tcPr>
            <w:tcW w:w="4531" w:type="dxa"/>
          </w:tcPr>
          <w:p w:rsidR="00F20DA7" w:rsidRDefault="00F20DA7" w:rsidP="00F20DA7">
            <w:r>
              <w:t xml:space="preserve">Quentin </w:t>
            </w:r>
            <w:proofErr w:type="spellStart"/>
            <w:r>
              <w:t>Bobillier</w:t>
            </w:r>
            <w:proofErr w:type="spellEnd"/>
          </w:p>
        </w:tc>
        <w:tc>
          <w:tcPr>
            <w:tcW w:w="4531" w:type="dxa"/>
          </w:tcPr>
          <w:p w:rsidR="00F20DA7" w:rsidRDefault="00EF2662" w:rsidP="00F20DA7">
            <w:r>
              <w:t>+41 79 785 77 79</w:t>
            </w:r>
          </w:p>
        </w:tc>
      </w:tr>
      <w:tr w:rsidR="00F20DA7" w:rsidTr="00F20DA7">
        <w:tc>
          <w:tcPr>
            <w:tcW w:w="4531" w:type="dxa"/>
          </w:tcPr>
          <w:p w:rsidR="00F20DA7" w:rsidRDefault="00F20DA7" w:rsidP="00F20DA7">
            <w:r>
              <w:t>Bruno Della Casa</w:t>
            </w:r>
          </w:p>
        </w:tc>
        <w:tc>
          <w:tcPr>
            <w:tcW w:w="4531" w:type="dxa"/>
          </w:tcPr>
          <w:p w:rsidR="00F20DA7" w:rsidRDefault="00EF2662" w:rsidP="00F20DA7">
            <w:r>
              <w:t>+41 79 917 85 78</w:t>
            </w:r>
          </w:p>
        </w:tc>
      </w:tr>
      <w:tr w:rsidR="00F20DA7" w:rsidTr="00F20DA7">
        <w:tc>
          <w:tcPr>
            <w:tcW w:w="4531" w:type="dxa"/>
          </w:tcPr>
          <w:p w:rsidR="00F20DA7" w:rsidRDefault="00B7004A" w:rsidP="00F20DA7">
            <w:r>
              <w:lastRenderedPageBreak/>
              <w:t>Hugo Lecomte</w:t>
            </w:r>
          </w:p>
        </w:tc>
        <w:tc>
          <w:tcPr>
            <w:tcW w:w="4531" w:type="dxa"/>
          </w:tcPr>
          <w:p w:rsidR="00F20DA7" w:rsidRDefault="00F20DA7" w:rsidP="00F20DA7">
            <w:r>
              <w:t>+33 63 671 99 39</w:t>
            </w:r>
          </w:p>
        </w:tc>
      </w:tr>
      <w:tr w:rsidR="00F20DA7" w:rsidTr="00F20DA7">
        <w:tc>
          <w:tcPr>
            <w:tcW w:w="4531" w:type="dxa"/>
          </w:tcPr>
          <w:p w:rsidR="00F20DA7" w:rsidRDefault="00B7004A" w:rsidP="00F20DA7">
            <w:r>
              <w:t>Benoit Messiaen</w:t>
            </w:r>
          </w:p>
        </w:tc>
        <w:tc>
          <w:tcPr>
            <w:tcW w:w="4531" w:type="dxa"/>
          </w:tcPr>
          <w:p w:rsidR="00F20DA7" w:rsidRDefault="00F20DA7" w:rsidP="00F20DA7">
            <w:r>
              <w:t>+33 78 001 86 93</w:t>
            </w:r>
          </w:p>
        </w:tc>
      </w:tr>
    </w:tbl>
    <w:p w:rsidR="00F20DA7" w:rsidRDefault="000D03B2" w:rsidP="000D03B2">
      <w:pPr>
        <w:pStyle w:val="Paragraphedeliste"/>
        <w:numPr>
          <w:ilvl w:val="0"/>
          <w:numId w:val="35"/>
        </w:numPr>
      </w:pPr>
      <w:r>
        <w:t xml:space="preserve">Il est relevé qu’il faudra se mettre d’accord sur les appellations entre nous </w:t>
      </w:r>
      <w:r>
        <w:sym w:font="Wingdings" w:char="F0E0"/>
      </w:r>
      <w:r>
        <w:t xml:space="preserve"> par ex : </w:t>
      </w:r>
      <w:proofErr w:type="spellStart"/>
      <w:r>
        <w:t>coord</w:t>
      </w:r>
      <w:proofErr w:type="spellEnd"/>
      <w:r>
        <w:t xml:space="preserve">. </w:t>
      </w:r>
      <w:proofErr w:type="spellStart"/>
      <w:r>
        <w:t>carthésienne</w:t>
      </w:r>
      <w:proofErr w:type="spellEnd"/>
      <w:r>
        <w:t xml:space="preserve"> X</w:t>
      </w:r>
      <w:proofErr w:type="gramStart"/>
      <w:r>
        <w:t>,Y,Z</w:t>
      </w:r>
      <w:proofErr w:type="gramEnd"/>
      <w:r>
        <w:t xml:space="preserve"> et </w:t>
      </w:r>
      <w:proofErr w:type="spellStart"/>
      <w:r>
        <w:t>coord</w:t>
      </w:r>
      <w:proofErr w:type="spellEnd"/>
      <w:r>
        <w:t>. géodésique lambda, phi, h</w:t>
      </w:r>
    </w:p>
    <w:p w:rsidR="00296574" w:rsidRDefault="00296574" w:rsidP="000D03B2">
      <w:pPr>
        <w:pStyle w:val="Paragraphedeliste"/>
        <w:numPr>
          <w:ilvl w:val="0"/>
          <w:numId w:val="35"/>
        </w:numPr>
      </w:pPr>
      <w:r>
        <w:t xml:space="preserve">Il faudrait faire une maquette du site </w:t>
      </w:r>
    </w:p>
    <w:p w:rsidR="00395FF8" w:rsidRDefault="00395FF8" w:rsidP="00395FF8">
      <w:pPr>
        <w:rPr>
          <w:rStyle w:val="lev"/>
        </w:rPr>
      </w:pPr>
      <w:r>
        <w:rPr>
          <w:rStyle w:val="lev"/>
        </w:rPr>
        <w:t>A faire :</w:t>
      </w:r>
    </w:p>
    <w:p w:rsidR="00395FF8" w:rsidRDefault="00395FF8" w:rsidP="00395FF8">
      <w:pPr>
        <w:pStyle w:val="Paragraphedeliste"/>
        <w:numPr>
          <w:ilvl w:val="0"/>
          <w:numId w:val="36"/>
        </w:numPr>
        <w:rPr>
          <w:rStyle w:val="lev"/>
        </w:rPr>
      </w:pPr>
      <w:r>
        <w:rPr>
          <w:rStyle w:val="lev"/>
        </w:rPr>
        <w:t xml:space="preserve">Maquette du site </w:t>
      </w:r>
      <w:r w:rsidRPr="00395FF8">
        <w:rPr>
          <w:rStyle w:val="lev"/>
        </w:rPr>
        <w:sym w:font="Wingdings" w:char="F0E0"/>
      </w:r>
      <w:r>
        <w:rPr>
          <w:rStyle w:val="lev"/>
        </w:rPr>
        <w:t xml:space="preserve"> Bruno et Quentin puis envoi à Hugo et Benoit</w:t>
      </w:r>
    </w:p>
    <w:p w:rsidR="00395FF8" w:rsidRDefault="00395FF8" w:rsidP="00395FF8">
      <w:pPr>
        <w:pStyle w:val="Paragraphedeliste"/>
        <w:numPr>
          <w:ilvl w:val="0"/>
          <w:numId w:val="36"/>
        </w:numPr>
        <w:rPr>
          <w:rStyle w:val="lev"/>
        </w:rPr>
      </w:pPr>
      <w:r>
        <w:rPr>
          <w:rStyle w:val="lev"/>
        </w:rPr>
        <w:t xml:space="preserve">Prendre contact avec </w:t>
      </w:r>
      <w:proofErr w:type="spellStart"/>
      <w:r>
        <w:rPr>
          <w:rStyle w:val="lev"/>
        </w:rPr>
        <w:t>M.Rey</w:t>
      </w:r>
      <w:proofErr w:type="spellEnd"/>
      <w:r>
        <w:rPr>
          <w:rStyle w:val="lev"/>
        </w:rPr>
        <w:t xml:space="preserve"> de </w:t>
      </w:r>
      <w:proofErr w:type="spellStart"/>
      <w:r>
        <w:rPr>
          <w:rStyle w:val="lev"/>
        </w:rPr>
        <w:t>Swisstopo</w:t>
      </w:r>
      <w:proofErr w:type="spellEnd"/>
      <w:r>
        <w:rPr>
          <w:rStyle w:val="lev"/>
        </w:rPr>
        <w:t xml:space="preserve"> </w:t>
      </w:r>
      <w:r w:rsidRPr="00395FF8">
        <w:rPr>
          <w:rStyle w:val="lev"/>
        </w:rPr>
        <w:sym w:font="Wingdings" w:char="F0E0"/>
      </w:r>
      <w:r>
        <w:rPr>
          <w:rStyle w:val="lev"/>
        </w:rPr>
        <w:t xml:space="preserve"> Bruno et Quentin</w:t>
      </w:r>
    </w:p>
    <w:p w:rsidR="00395FF8" w:rsidRDefault="00395FF8" w:rsidP="00395FF8">
      <w:pPr>
        <w:pStyle w:val="Paragraphedeliste"/>
        <w:numPr>
          <w:ilvl w:val="0"/>
          <w:numId w:val="36"/>
        </w:numPr>
        <w:rPr>
          <w:rStyle w:val="lev"/>
        </w:rPr>
      </w:pPr>
      <w:r>
        <w:rPr>
          <w:rStyle w:val="lev"/>
        </w:rPr>
        <w:t xml:space="preserve">Mettre en place le programme </w:t>
      </w:r>
      <w:proofErr w:type="spellStart"/>
      <w:r>
        <w:rPr>
          <w:rStyle w:val="lev"/>
        </w:rPr>
        <w:t>GitHub</w:t>
      </w:r>
      <w:proofErr w:type="spellEnd"/>
      <w:r>
        <w:rPr>
          <w:rStyle w:val="lev"/>
        </w:rPr>
        <w:t xml:space="preserve"> </w:t>
      </w:r>
      <w:r w:rsidRPr="00395FF8">
        <w:rPr>
          <w:rStyle w:val="lev"/>
        </w:rPr>
        <w:sym w:font="Wingdings" w:char="F0E0"/>
      </w:r>
      <w:r>
        <w:rPr>
          <w:rStyle w:val="lev"/>
        </w:rPr>
        <w:t xml:space="preserve"> Bruno et Quentin</w:t>
      </w:r>
    </w:p>
    <w:p w:rsidR="00395FF8" w:rsidRDefault="00395FF8" w:rsidP="00395FF8">
      <w:pPr>
        <w:pStyle w:val="Paragraphedeliste"/>
        <w:numPr>
          <w:ilvl w:val="0"/>
          <w:numId w:val="36"/>
        </w:numPr>
        <w:rPr>
          <w:rStyle w:val="lev"/>
        </w:rPr>
      </w:pPr>
      <w:r>
        <w:rPr>
          <w:rStyle w:val="lev"/>
        </w:rPr>
        <w:t xml:space="preserve">Régler le problème d’accès à la machine virtuelle </w:t>
      </w:r>
      <w:r w:rsidRPr="00395FF8">
        <w:rPr>
          <w:rStyle w:val="lev"/>
        </w:rPr>
        <w:sym w:font="Wingdings" w:char="F0E0"/>
      </w:r>
      <w:r>
        <w:rPr>
          <w:rStyle w:val="lev"/>
        </w:rPr>
        <w:t xml:space="preserve"> Hugo et Benoit</w:t>
      </w:r>
    </w:p>
    <w:p w:rsidR="00395FF8" w:rsidRPr="00395FF8" w:rsidRDefault="00395FF8" w:rsidP="00395FF8">
      <w:pPr>
        <w:rPr>
          <w:rStyle w:val="lev"/>
        </w:rPr>
      </w:pPr>
    </w:p>
    <w:p w:rsidR="008E3CEE" w:rsidRDefault="00C7143F" w:rsidP="00C7143F">
      <w:pPr>
        <w:pStyle w:val="Citationintense"/>
        <w:rPr>
          <w:rStyle w:val="Emphaseintense"/>
        </w:rPr>
      </w:pPr>
      <w:r w:rsidRPr="00217739">
        <w:rPr>
          <w:rStyle w:val="Emphaseintense"/>
        </w:rPr>
        <w:t xml:space="preserve">Prochaine séance </w:t>
      </w:r>
      <w:r>
        <w:rPr>
          <w:rStyle w:val="Emphaseintense"/>
        </w:rPr>
        <w:t>le </w:t>
      </w:r>
      <w:r w:rsidR="0017659F">
        <w:rPr>
          <w:rStyle w:val="Emphaseintense"/>
        </w:rPr>
        <w:t>7 mars 2018 à 9h30</w:t>
      </w:r>
      <w:r w:rsidR="00395FF8">
        <w:rPr>
          <w:rStyle w:val="Emphaseintense"/>
        </w:rPr>
        <w:t xml:space="preserve"> </w:t>
      </w:r>
    </w:p>
    <w:p w:rsidR="008E3CEE" w:rsidRDefault="008E3CEE">
      <w:pPr>
        <w:spacing w:after="160" w:line="259" w:lineRule="auto"/>
        <w:jc w:val="left"/>
        <w:rPr>
          <w:rStyle w:val="Emphaseintense"/>
          <w:i w:val="0"/>
          <w:iCs w:val="0"/>
        </w:rPr>
      </w:pPr>
      <w:r>
        <w:rPr>
          <w:rStyle w:val="Emphaseintense"/>
        </w:rPr>
        <w:br w:type="page"/>
      </w:r>
    </w:p>
    <w:p w:rsidR="00BA70C1" w:rsidRDefault="00BA70C1" w:rsidP="00BA70C1">
      <w:pPr>
        <w:pStyle w:val="11Soustitre"/>
        <w:numPr>
          <w:ilvl w:val="1"/>
          <w:numId w:val="1"/>
        </w:numPr>
      </w:pPr>
      <w:bookmarkStart w:id="6" w:name="_Toc508184043"/>
      <w:r>
        <w:lastRenderedPageBreak/>
        <w:t>7 mars 2018</w:t>
      </w:r>
      <w:bookmarkEnd w:id="6"/>
    </w:p>
    <w:p w:rsidR="00BA70C1" w:rsidRDefault="00BA70C1" w:rsidP="00BA70C1">
      <w:pPr>
        <w:pStyle w:val="111Soustitre"/>
        <w:numPr>
          <w:ilvl w:val="2"/>
          <w:numId w:val="1"/>
        </w:numPr>
      </w:pPr>
      <w:bookmarkStart w:id="7" w:name="_Toc508184044"/>
      <w:r>
        <w:t>Préparation</w:t>
      </w:r>
      <w:bookmarkEnd w:id="7"/>
    </w:p>
    <w:p w:rsidR="00BA70C1" w:rsidRDefault="00BA70C1" w:rsidP="00BA70C1">
      <w:pPr>
        <w:pStyle w:val="Paragraphedeliste"/>
        <w:numPr>
          <w:ilvl w:val="0"/>
          <w:numId w:val="31"/>
        </w:numPr>
      </w:pPr>
      <w:r>
        <w:t>Organisation ?</w:t>
      </w:r>
    </w:p>
    <w:p w:rsidR="00BA70C1" w:rsidRDefault="00BA70C1" w:rsidP="00BA70C1">
      <w:pPr>
        <w:pStyle w:val="Paragraphedeliste"/>
        <w:numPr>
          <w:ilvl w:val="0"/>
          <w:numId w:val="31"/>
        </w:numPr>
      </w:pPr>
      <w:r>
        <w:t>Maquette ?</w:t>
      </w:r>
    </w:p>
    <w:p w:rsidR="00BA70C1" w:rsidRDefault="00BA70C1" w:rsidP="00BA70C1">
      <w:pPr>
        <w:pStyle w:val="Paragraphedeliste"/>
        <w:numPr>
          <w:ilvl w:val="0"/>
          <w:numId w:val="31"/>
        </w:numPr>
      </w:pPr>
      <w:r>
        <w:t xml:space="preserve">Outils de gestion de projet </w:t>
      </w:r>
      <w:r>
        <w:sym w:font="Wingdings" w:char="F0E0"/>
      </w:r>
      <w:r>
        <w:t xml:space="preserve"> Gantt, Perth ?</w:t>
      </w:r>
    </w:p>
    <w:p w:rsidR="00BA70C1" w:rsidRPr="00215369" w:rsidRDefault="00BA70C1" w:rsidP="00BA70C1">
      <w:pPr>
        <w:pStyle w:val="Paragraphedeliste"/>
        <w:numPr>
          <w:ilvl w:val="0"/>
          <w:numId w:val="31"/>
        </w:numPr>
      </w:pPr>
      <w:r>
        <w:t>Avancement semaine prochaine ?</w:t>
      </w:r>
    </w:p>
    <w:p w:rsidR="00BA70C1" w:rsidRPr="00EF7951" w:rsidRDefault="00BA70C1" w:rsidP="00BA70C1">
      <w:pPr>
        <w:pStyle w:val="111Soustitre"/>
        <w:numPr>
          <w:ilvl w:val="2"/>
          <w:numId w:val="1"/>
        </w:numPr>
      </w:pPr>
      <w:bookmarkStart w:id="8" w:name="_Toc508184045"/>
      <w:r w:rsidRPr="00EF7951">
        <w:t>Séance</w:t>
      </w:r>
      <w:bookmarkEnd w:id="8"/>
    </w:p>
    <w:p w:rsidR="00BA70C1" w:rsidRDefault="00BA70C1" w:rsidP="00BA70C1">
      <w:pPr>
        <w:pStyle w:val="Citation"/>
        <w:jc w:val="left"/>
      </w:pPr>
      <w:r>
        <w:t xml:space="preserve">Personnes présentes : </w:t>
      </w:r>
      <w:r w:rsidR="004156EB">
        <w:t>Lecomte</w:t>
      </w:r>
      <w:r>
        <w:t xml:space="preserve">, Messiaen, </w:t>
      </w:r>
      <w:proofErr w:type="spellStart"/>
      <w:r>
        <w:t>Della</w:t>
      </w:r>
      <w:proofErr w:type="spellEnd"/>
      <w:r>
        <w:t xml:space="preserve"> Casa et </w:t>
      </w:r>
      <w:proofErr w:type="spellStart"/>
      <w:r>
        <w:t>Bobillier</w:t>
      </w:r>
      <w:proofErr w:type="spellEnd"/>
    </w:p>
    <w:p w:rsidR="00BA70C1" w:rsidRDefault="00BA70C1" w:rsidP="00BA70C1">
      <w:pPr>
        <w:pStyle w:val="Citation"/>
        <w:jc w:val="left"/>
      </w:pPr>
      <w:r>
        <w:t>Durée : 9h30- 10h15</w:t>
      </w:r>
      <w:r w:rsidR="00BD3257">
        <w:t xml:space="preserve"> </w:t>
      </w:r>
    </w:p>
    <w:p w:rsidR="00BD3257" w:rsidRDefault="00BD3257" w:rsidP="00BD3257">
      <w:pPr>
        <w:pStyle w:val="Paragraphedeliste"/>
        <w:numPr>
          <w:ilvl w:val="0"/>
          <w:numId w:val="37"/>
        </w:numPr>
      </w:pPr>
      <w:r>
        <w:t>Il y aura une soutenance orale à L’ ENSG mercredi prochain vers 10h-10h30. Heure à définir. Il faudrait qu’un professeur de l’HEIG-VD soit présent.</w:t>
      </w:r>
      <w:r w:rsidR="00737C84">
        <w:t xml:space="preserve"> Une présentation PowerPoint sera faite par Benoit et Hugo. Ils nous l’enverront une fois fait.</w:t>
      </w:r>
    </w:p>
    <w:p w:rsidR="002A5FC5" w:rsidRDefault="002A5FC5" w:rsidP="00BD3257">
      <w:pPr>
        <w:pStyle w:val="Paragraphedeliste"/>
        <w:numPr>
          <w:ilvl w:val="0"/>
          <w:numId w:val="37"/>
        </w:numPr>
      </w:pPr>
      <w:r>
        <w:t>Une question sur « dissocier » les 2 domaines entre les élèves se pose. A l’HEIG-VD, nous devons voir avec les professeurs.</w:t>
      </w:r>
    </w:p>
    <w:p w:rsidR="00393A0D" w:rsidRDefault="00393A0D" w:rsidP="00BD3257">
      <w:pPr>
        <w:pStyle w:val="Paragraphedeliste"/>
        <w:numPr>
          <w:ilvl w:val="0"/>
          <w:numId w:val="37"/>
        </w:numPr>
      </w:pPr>
      <w:r>
        <w:t>Hugo a commencé à mettre en place les fonctions pour la géodésie. Quentin et Bruno commence dès aujourd’hui pour la partie Suisse.</w:t>
      </w:r>
    </w:p>
    <w:p w:rsidR="00ED74D6" w:rsidRDefault="00ED74D6" w:rsidP="00BD3257">
      <w:pPr>
        <w:pStyle w:val="Paragraphedeliste"/>
        <w:numPr>
          <w:ilvl w:val="0"/>
          <w:numId w:val="37"/>
        </w:numPr>
      </w:pPr>
      <w:r>
        <w:t>Pour l’altimétrie, il faudrait voir si nous pouvons faire le rattachement avec le « Grand rattachement Européen » qui se fait (La Rochelle-Genève). Vérifier la précision.</w:t>
      </w:r>
    </w:p>
    <w:p w:rsidR="00BA70C1" w:rsidRPr="00BA70C1" w:rsidRDefault="00583EBC" w:rsidP="00752287">
      <w:pPr>
        <w:pStyle w:val="Paragraphedeliste"/>
        <w:numPr>
          <w:ilvl w:val="0"/>
          <w:numId w:val="37"/>
        </w:numPr>
      </w:pPr>
      <w:r>
        <w:t>Modification de la maquette suite à la discussion instructive entre les collaborateurs. Divers améliorations ont été évoquées. Certaines seront faites</w:t>
      </w:r>
      <w:r w:rsidR="00EA07E1">
        <w:t xml:space="preserve"> si le temps nous le permet (compte, sauvegarde de fichier, esthétisme,..).</w:t>
      </w:r>
    </w:p>
    <w:p w:rsidR="00737C84" w:rsidRDefault="00737C84" w:rsidP="00737C84">
      <w:pPr>
        <w:rPr>
          <w:rStyle w:val="lev"/>
        </w:rPr>
      </w:pPr>
      <w:r>
        <w:rPr>
          <w:rStyle w:val="lev"/>
        </w:rPr>
        <w:t>A faire :</w:t>
      </w:r>
    </w:p>
    <w:p w:rsidR="00ED74D6" w:rsidRPr="00ED74D6" w:rsidRDefault="00737C84" w:rsidP="00292272">
      <w:pPr>
        <w:pStyle w:val="Citation"/>
        <w:numPr>
          <w:ilvl w:val="0"/>
          <w:numId w:val="37"/>
        </w:numPr>
        <w:jc w:val="both"/>
        <w:rPr>
          <w:rStyle w:val="lev"/>
          <w:bCs w:val="0"/>
          <w:i w:val="0"/>
        </w:rPr>
      </w:pPr>
      <w:r w:rsidRPr="00ED74D6">
        <w:rPr>
          <w:rStyle w:val="lev"/>
          <w:i w:val="0"/>
        </w:rPr>
        <w:t>Voir ave</w:t>
      </w:r>
      <w:r w:rsidR="00ED74D6" w:rsidRPr="00ED74D6">
        <w:rPr>
          <w:rStyle w:val="lev"/>
          <w:i w:val="0"/>
        </w:rPr>
        <w:t>c Cannelle</w:t>
      </w:r>
      <w:r w:rsidR="009943E8">
        <w:rPr>
          <w:rStyle w:val="lev"/>
          <w:i w:val="0"/>
        </w:rPr>
        <w:t xml:space="preserve">, </w:t>
      </w:r>
      <w:proofErr w:type="spellStart"/>
      <w:r w:rsidR="009943E8">
        <w:rPr>
          <w:rStyle w:val="lev"/>
          <w:i w:val="0"/>
        </w:rPr>
        <w:t>Ingensand</w:t>
      </w:r>
      <w:proofErr w:type="spellEnd"/>
      <w:r w:rsidR="009943E8">
        <w:rPr>
          <w:rStyle w:val="lev"/>
          <w:i w:val="0"/>
        </w:rPr>
        <w:t xml:space="preserve"> et </w:t>
      </w:r>
      <w:proofErr w:type="spellStart"/>
      <w:r w:rsidR="009943E8">
        <w:rPr>
          <w:rStyle w:val="lev"/>
          <w:i w:val="0"/>
        </w:rPr>
        <w:t>Christofol</w:t>
      </w:r>
      <w:proofErr w:type="spellEnd"/>
      <w:r w:rsidR="00ED74D6" w:rsidRPr="00ED74D6">
        <w:rPr>
          <w:rStyle w:val="lev"/>
          <w:i w:val="0"/>
        </w:rPr>
        <w:t xml:space="preserve"> pour séance prochain</w:t>
      </w:r>
      <w:r w:rsidR="009943E8">
        <w:rPr>
          <w:rStyle w:val="lev"/>
          <w:i w:val="0"/>
        </w:rPr>
        <w:t xml:space="preserve"> si nous montrerons la maquette lors de la présentation.</w:t>
      </w:r>
    </w:p>
    <w:p w:rsidR="002A5FC5" w:rsidRPr="00ED74D6" w:rsidRDefault="002A5FC5" w:rsidP="00292272">
      <w:pPr>
        <w:pStyle w:val="Citation"/>
        <w:numPr>
          <w:ilvl w:val="0"/>
          <w:numId w:val="37"/>
        </w:numPr>
        <w:jc w:val="both"/>
        <w:rPr>
          <w:b/>
          <w:i w:val="0"/>
        </w:rPr>
      </w:pPr>
      <w:r w:rsidRPr="00ED74D6">
        <w:rPr>
          <w:b/>
          <w:i w:val="0"/>
        </w:rPr>
        <w:t>Dissociation entre les domaines</w:t>
      </w:r>
    </w:p>
    <w:p w:rsidR="00393A0D" w:rsidRDefault="00ED74D6" w:rsidP="00292272">
      <w:pPr>
        <w:pStyle w:val="Paragraphedeliste"/>
        <w:numPr>
          <w:ilvl w:val="0"/>
          <w:numId w:val="37"/>
        </w:numPr>
        <w:rPr>
          <w:b/>
        </w:rPr>
      </w:pPr>
      <w:r w:rsidRPr="00ED74D6">
        <w:rPr>
          <w:b/>
        </w:rPr>
        <w:t>Rattachement altimétrique</w:t>
      </w:r>
      <w:r>
        <w:rPr>
          <w:b/>
        </w:rPr>
        <w:t xml:space="preserve"> Européen</w:t>
      </w:r>
      <w:r w:rsidR="00935418">
        <w:rPr>
          <w:b/>
        </w:rPr>
        <w:t xml:space="preserve"> </w:t>
      </w:r>
      <w:r w:rsidR="00935418" w:rsidRPr="00935418">
        <w:rPr>
          <w:b/>
        </w:rPr>
        <w:sym w:font="Wingdings" w:char="F0E0"/>
      </w:r>
      <w:r w:rsidR="00935418">
        <w:rPr>
          <w:b/>
        </w:rPr>
        <w:t xml:space="preserve"> </w:t>
      </w:r>
      <w:proofErr w:type="spellStart"/>
      <w:r w:rsidR="00935418">
        <w:rPr>
          <w:b/>
        </w:rPr>
        <w:t>Touzé</w:t>
      </w:r>
      <w:proofErr w:type="spellEnd"/>
    </w:p>
    <w:p w:rsidR="00292272" w:rsidRDefault="00292272" w:rsidP="00292272">
      <w:pPr>
        <w:pStyle w:val="Paragraphedeliste"/>
        <w:numPr>
          <w:ilvl w:val="0"/>
          <w:numId w:val="37"/>
        </w:numPr>
        <w:rPr>
          <w:b/>
        </w:rPr>
      </w:pPr>
      <w:r>
        <w:rPr>
          <w:b/>
        </w:rPr>
        <w:t>Préparation transformation coordonné</w:t>
      </w:r>
      <w:r w:rsidR="00715C46">
        <w:rPr>
          <w:b/>
        </w:rPr>
        <w:t>e</w:t>
      </w:r>
      <w:r>
        <w:rPr>
          <w:b/>
        </w:rPr>
        <w:t xml:space="preserve"> Suisse</w:t>
      </w:r>
    </w:p>
    <w:p w:rsidR="009943E8" w:rsidRDefault="009943E8" w:rsidP="00292272">
      <w:pPr>
        <w:pStyle w:val="Paragraphedeliste"/>
        <w:numPr>
          <w:ilvl w:val="0"/>
          <w:numId w:val="37"/>
        </w:numPr>
        <w:rPr>
          <w:b/>
        </w:rPr>
      </w:pPr>
      <w:r>
        <w:rPr>
          <w:b/>
        </w:rPr>
        <w:t>Demande au professeur d‘une couche de PF (Point Fixe)</w:t>
      </w:r>
    </w:p>
    <w:p w:rsidR="009943E8" w:rsidRDefault="009943E8" w:rsidP="00C75553">
      <w:pPr>
        <w:pStyle w:val="Paragraphedeliste"/>
        <w:numPr>
          <w:ilvl w:val="0"/>
          <w:numId w:val="37"/>
        </w:numPr>
        <w:rPr>
          <w:b/>
        </w:rPr>
      </w:pPr>
      <w:r w:rsidRPr="009943E8">
        <w:rPr>
          <w:b/>
        </w:rPr>
        <w:t>Modification maquette</w:t>
      </w:r>
    </w:p>
    <w:p w:rsidR="00E17412" w:rsidRPr="00E17412" w:rsidRDefault="00E17412" w:rsidP="00E17412">
      <w:pPr>
        <w:pStyle w:val="Citationintense"/>
        <w:ind w:left="0"/>
        <w:rPr>
          <w:i w:val="0"/>
          <w:iCs w:val="0"/>
        </w:rPr>
      </w:pPr>
      <w:r w:rsidRPr="00217739">
        <w:rPr>
          <w:rStyle w:val="Emphaseintense"/>
        </w:rPr>
        <w:t xml:space="preserve">Prochaine séance </w:t>
      </w:r>
      <w:r>
        <w:rPr>
          <w:rStyle w:val="Emphaseintense"/>
        </w:rPr>
        <w:t xml:space="preserve">le 14 mars 2018 à 9h30 et présentation COPIL à 10h00-10h30 </w:t>
      </w:r>
    </w:p>
    <w:p w:rsidR="00941A21" w:rsidRDefault="00941A21" w:rsidP="00941A21">
      <w:pPr>
        <w:pStyle w:val="11Soustitre"/>
        <w:numPr>
          <w:ilvl w:val="1"/>
          <w:numId w:val="38"/>
        </w:numPr>
      </w:pPr>
      <w:bookmarkStart w:id="9" w:name="_Toc508184046"/>
      <w:r>
        <w:lastRenderedPageBreak/>
        <w:t>14 mars 2018</w:t>
      </w:r>
      <w:bookmarkEnd w:id="9"/>
    </w:p>
    <w:p w:rsidR="00941A21" w:rsidRDefault="00941A21" w:rsidP="00941A21">
      <w:pPr>
        <w:pStyle w:val="111Soustitre"/>
        <w:numPr>
          <w:ilvl w:val="2"/>
          <w:numId w:val="1"/>
        </w:numPr>
      </w:pPr>
      <w:bookmarkStart w:id="10" w:name="_Toc508184047"/>
      <w:r>
        <w:t>Préparation</w:t>
      </w:r>
      <w:bookmarkEnd w:id="10"/>
    </w:p>
    <w:p w:rsidR="00715C46" w:rsidRDefault="00715C46" w:rsidP="00715C46">
      <w:pPr>
        <w:pStyle w:val="Paragraphedeliste"/>
        <w:numPr>
          <w:ilvl w:val="0"/>
          <w:numId w:val="39"/>
        </w:numPr>
      </w:pPr>
      <w:r>
        <w:t>Regarder si on fait une base SQL des systèmes de coordonnées</w:t>
      </w:r>
    </w:p>
    <w:p w:rsidR="00715C46" w:rsidRDefault="00715C46" w:rsidP="00715C46">
      <w:pPr>
        <w:pStyle w:val="Paragraphedeliste"/>
        <w:numPr>
          <w:ilvl w:val="0"/>
          <w:numId w:val="39"/>
        </w:numPr>
      </w:pPr>
      <w:r>
        <w:t>Demander quand on fait la présentation de la maquette</w:t>
      </w:r>
    </w:p>
    <w:p w:rsidR="007179AE" w:rsidRDefault="00715C46" w:rsidP="00715C46">
      <w:pPr>
        <w:pStyle w:val="111Soustitre"/>
      </w:pPr>
      <w:r>
        <w:t>Séance</w:t>
      </w:r>
    </w:p>
    <w:p w:rsidR="00715C46" w:rsidRDefault="00715C46" w:rsidP="00715C46">
      <w:pPr>
        <w:pStyle w:val="Citation"/>
        <w:jc w:val="left"/>
      </w:pPr>
      <w:r>
        <w:t xml:space="preserve">Personnes présentes : Lecomte, Messiaen, </w:t>
      </w:r>
      <w:proofErr w:type="spellStart"/>
      <w:r>
        <w:t>Della</w:t>
      </w:r>
      <w:proofErr w:type="spellEnd"/>
      <w:r>
        <w:t xml:space="preserve"> Casa, </w:t>
      </w:r>
      <w:proofErr w:type="spellStart"/>
      <w:r>
        <w:t>Bobillier</w:t>
      </w:r>
      <w:proofErr w:type="spellEnd"/>
      <w:r w:rsidR="009C51DD">
        <w:t xml:space="preserve">, Cannelle, </w:t>
      </w:r>
      <w:proofErr w:type="spellStart"/>
      <w:r w:rsidR="009C51DD">
        <w:t>Ingensand</w:t>
      </w:r>
      <w:proofErr w:type="spellEnd"/>
      <w:r w:rsidR="009C51DD">
        <w:t>, Botton</w:t>
      </w:r>
    </w:p>
    <w:p w:rsidR="00715C46" w:rsidRDefault="009C51DD" w:rsidP="00715C46">
      <w:pPr>
        <w:pStyle w:val="Citation"/>
        <w:jc w:val="left"/>
      </w:pPr>
      <w:r>
        <w:t>Durée : 9h30- 11h15</w:t>
      </w:r>
    </w:p>
    <w:p w:rsidR="00BF5D9A" w:rsidRDefault="009C51DD" w:rsidP="009C51DD">
      <w:pPr>
        <w:pStyle w:val="Titre3"/>
      </w:pPr>
      <w:r>
        <w:t>Préparation de la préparation</w:t>
      </w:r>
    </w:p>
    <w:p w:rsidR="009C51DD" w:rsidRDefault="009C51DD" w:rsidP="009C51DD">
      <w:pPr>
        <w:pStyle w:val="Paragraphedeliste"/>
        <w:numPr>
          <w:ilvl w:val="0"/>
          <w:numId w:val="41"/>
        </w:numPr>
      </w:pPr>
      <w:r>
        <w:t>Les étudiants de l’ENSG feront la présentation. Ceux de la HEIG seront présents par Skype et répondront aux questions si besoin</w:t>
      </w:r>
    </w:p>
    <w:p w:rsidR="009C51DD" w:rsidRDefault="009C51DD" w:rsidP="009C51DD">
      <w:pPr>
        <w:pStyle w:val="Titre3"/>
      </w:pPr>
      <w:r>
        <w:t>Séance Copil</w:t>
      </w:r>
    </w:p>
    <w:p w:rsidR="009C51DD" w:rsidRDefault="009C51DD" w:rsidP="009C51DD">
      <w:pPr>
        <w:pStyle w:val="Paragraphedeliste"/>
        <w:numPr>
          <w:ilvl w:val="0"/>
          <w:numId w:val="41"/>
        </w:numPr>
      </w:pPr>
      <w:r>
        <w:t>L’utilisation de Skype n’est pas optimal pour ce genre de présentation</w:t>
      </w:r>
      <w:r>
        <w:sym w:font="Wingdings" w:char="F0E0"/>
      </w:r>
      <w:r>
        <w:t xml:space="preserve"> problème de son</w:t>
      </w:r>
    </w:p>
    <w:p w:rsidR="009C51DD" w:rsidRDefault="009C51DD" w:rsidP="009C51DD">
      <w:pPr>
        <w:pStyle w:val="Paragraphedeliste"/>
        <w:numPr>
          <w:ilvl w:val="0"/>
          <w:numId w:val="41"/>
        </w:numPr>
      </w:pPr>
      <w:r>
        <w:t xml:space="preserve">Plusieurs améliorations possibles (si le temps le permet) sont citées par les différents intervenants </w:t>
      </w:r>
      <w:r>
        <w:sym w:font="Wingdings" w:char="F0E0"/>
      </w:r>
      <w:r>
        <w:t xml:space="preserve"> visualisation des erreurs et incertitude de transformation</w:t>
      </w:r>
    </w:p>
    <w:p w:rsidR="009C51DD" w:rsidRDefault="009C51DD" w:rsidP="009C51DD">
      <w:pPr>
        <w:pStyle w:val="Titre3"/>
      </w:pPr>
      <w:r>
        <w:t xml:space="preserve">Présentation maquette à </w:t>
      </w:r>
      <w:proofErr w:type="spellStart"/>
      <w:r>
        <w:t>M.Ingensand</w:t>
      </w:r>
      <w:proofErr w:type="spellEnd"/>
    </w:p>
    <w:p w:rsidR="009C51DD" w:rsidRDefault="009C51DD" w:rsidP="009C51DD">
      <w:pPr>
        <w:pStyle w:val="Paragraphedeliste"/>
        <w:numPr>
          <w:ilvl w:val="0"/>
          <w:numId w:val="42"/>
        </w:numPr>
      </w:pPr>
      <w:r>
        <w:t xml:space="preserve">Attention à avoir des id uniques sur les PF entre les 2 pays et aux termes utilisés </w:t>
      </w:r>
      <w:r>
        <w:sym w:font="Wingdings" w:char="F0E0"/>
      </w:r>
      <w:r>
        <w:t xml:space="preserve"> PFP, point de 1</w:t>
      </w:r>
      <w:r w:rsidRPr="009C51DD">
        <w:rPr>
          <w:vertAlign w:val="superscript"/>
        </w:rPr>
        <w:t>er</w:t>
      </w:r>
      <w:r>
        <w:t xml:space="preserve"> ordre, </w:t>
      </w:r>
      <w:proofErr w:type="spellStart"/>
      <w:r>
        <w:t>etc</w:t>
      </w:r>
      <w:proofErr w:type="spellEnd"/>
    </w:p>
    <w:p w:rsidR="009C51DD" w:rsidRDefault="00872640" w:rsidP="009C51DD">
      <w:pPr>
        <w:pStyle w:val="Paragraphedeliste"/>
        <w:numPr>
          <w:ilvl w:val="0"/>
          <w:numId w:val="42"/>
        </w:numPr>
      </w:pPr>
      <w:r>
        <w:t xml:space="preserve">Les coordonnées « de l’emplacement de la souris » affiché en bas à gauche sont approximatives </w:t>
      </w:r>
      <w:r>
        <w:sym w:font="Wingdings" w:char="F0E0"/>
      </w:r>
      <w:r>
        <w:t xml:space="preserve"> précision en mètre ?</w:t>
      </w:r>
    </w:p>
    <w:p w:rsidR="00872640" w:rsidRDefault="00872640" w:rsidP="009C51DD">
      <w:pPr>
        <w:pStyle w:val="Paragraphedeliste"/>
        <w:numPr>
          <w:ilvl w:val="0"/>
          <w:numId w:val="42"/>
        </w:numPr>
      </w:pPr>
      <w:r>
        <w:t>Il nous est rappelé de faire « la base » et si le temps nous le permet de rajouter des améliorations</w:t>
      </w:r>
    </w:p>
    <w:p w:rsidR="00872640" w:rsidRDefault="00872640" w:rsidP="00872640">
      <w:pPr>
        <w:rPr>
          <w:rStyle w:val="lev"/>
        </w:rPr>
      </w:pPr>
      <w:r>
        <w:rPr>
          <w:rStyle w:val="lev"/>
        </w:rPr>
        <w:t>A faire :</w:t>
      </w:r>
    </w:p>
    <w:p w:rsidR="00872640" w:rsidRPr="00872640" w:rsidRDefault="00872640" w:rsidP="00872640">
      <w:pPr>
        <w:pStyle w:val="Paragraphedeliste"/>
        <w:numPr>
          <w:ilvl w:val="0"/>
          <w:numId w:val="42"/>
        </w:numPr>
        <w:rPr>
          <w:rStyle w:val="lev"/>
          <w:b w:val="0"/>
          <w:bCs w:val="0"/>
        </w:rPr>
      </w:pPr>
      <w:r>
        <w:rPr>
          <w:rStyle w:val="lev"/>
        </w:rPr>
        <w:t xml:space="preserve">Benoit et Hugo regardent </w:t>
      </w:r>
      <w:r w:rsidR="009B2D2D">
        <w:rPr>
          <w:rStyle w:val="lev"/>
        </w:rPr>
        <w:t>s’ils</w:t>
      </w:r>
      <w:r>
        <w:rPr>
          <w:rStyle w:val="lev"/>
        </w:rPr>
        <w:t xml:space="preserve"> peuvent avoir un fichier avec des points fixes se situant proche de la frontière suisse</w:t>
      </w:r>
    </w:p>
    <w:p w:rsidR="00872640" w:rsidRPr="009B2D2D" w:rsidRDefault="00872640" w:rsidP="00872640">
      <w:pPr>
        <w:pStyle w:val="Paragraphedeliste"/>
        <w:numPr>
          <w:ilvl w:val="0"/>
          <w:numId w:val="42"/>
        </w:numPr>
        <w:rPr>
          <w:rStyle w:val="lev"/>
          <w:b w:val="0"/>
          <w:bCs w:val="0"/>
        </w:rPr>
      </w:pPr>
      <w:r>
        <w:rPr>
          <w:rStyle w:val="lev"/>
        </w:rPr>
        <w:t xml:space="preserve">Benoit s’occupe de coder </w:t>
      </w:r>
      <w:r w:rsidR="009B2D2D">
        <w:rPr>
          <w:rStyle w:val="lev"/>
        </w:rPr>
        <w:t>la fonction qui permettra d’uploader un fichier</w:t>
      </w:r>
    </w:p>
    <w:p w:rsidR="009B2D2D" w:rsidRPr="009B2D2D" w:rsidRDefault="009B2D2D" w:rsidP="00872640">
      <w:pPr>
        <w:pStyle w:val="Paragraphedeliste"/>
        <w:numPr>
          <w:ilvl w:val="0"/>
          <w:numId w:val="42"/>
        </w:numPr>
        <w:rPr>
          <w:rStyle w:val="lev"/>
          <w:b w:val="0"/>
          <w:bCs w:val="0"/>
        </w:rPr>
      </w:pPr>
      <w:r>
        <w:rPr>
          <w:rStyle w:val="lev"/>
        </w:rPr>
        <w:t xml:space="preserve">Hugo et Quentin continu de faire les calculs de transformation </w:t>
      </w:r>
      <w:r w:rsidRPr="009B2D2D">
        <w:rPr>
          <w:rStyle w:val="lev"/>
        </w:rPr>
        <w:sym w:font="Wingdings" w:char="F0E0"/>
      </w:r>
      <w:r>
        <w:rPr>
          <w:rStyle w:val="lev"/>
        </w:rPr>
        <w:t xml:space="preserve"> fin vers le 4 avril</w:t>
      </w:r>
    </w:p>
    <w:p w:rsidR="009B2D2D" w:rsidRPr="009B2D2D" w:rsidRDefault="009B2D2D" w:rsidP="00872640">
      <w:pPr>
        <w:pStyle w:val="Paragraphedeliste"/>
        <w:numPr>
          <w:ilvl w:val="0"/>
          <w:numId w:val="42"/>
        </w:numPr>
        <w:rPr>
          <w:rStyle w:val="lev"/>
          <w:b w:val="0"/>
          <w:bCs w:val="0"/>
        </w:rPr>
      </w:pPr>
      <w:r>
        <w:rPr>
          <w:rStyle w:val="lev"/>
        </w:rPr>
        <w:t>Bruno modifie l’interface web</w:t>
      </w:r>
    </w:p>
    <w:p w:rsidR="009B2D2D" w:rsidRPr="00E17412" w:rsidRDefault="009B2D2D" w:rsidP="009B2D2D">
      <w:pPr>
        <w:pStyle w:val="Citationintense"/>
        <w:ind w:left="720"/>
        <w:rPr>
          <w:i w:val="0"/>
          <w:iCs w:val="0"/>
        </w:rPr>
      </w:pPr>
      <w:r w:rsidRPr="00217739">
        <w:rPr>
          <w:rStyle w:val="Emphaseintense"/>
        </w:rPr>
        <w:t xml:space="preserve">Prochaine séance </w:t>
      </w:r>
      <w:r>
        <w:rPr>
          <w:rStyle w:val="Emphaseintense"/>
        </w:rPr>
        <w:t>le 21 mars 2018 à 9h30</w:t>
      </w:r>
    </w:p>
    <w:p w:rsidR="009B2D2D" w:rsidRDefault="009B2D2D" w:rsidP="009B2D2D">
      <w:pPr>
        <w:pStyle w:val="11Soustitre"/>
        <w:numPr>
          <w:ilvl w:val="1"/>
          <w:numId w:val="43"/>
        </w:numPr>
      </w:pPr>
      <w:r>
        <w:lastRenderedPageBreak/>
        <w:t>21 mars 2018</w:t>
      </w:r>
    </w:p>
    <w:p w:rsidR="009B2D2D" w:rsidRDefault="00B67B8A" w:rsidP="009B2D2D">
      <w:pPr>
        <w:pStyle w:val="111Soustitre"/>
        <w:numPr>
          <w:ilvl w:val="2"/>
          <w:numId w:val="1"/>
        </w:numPr>
      </w:pPr>
      <w:r>
        <w:t>Séance</w:t>
      </w:r>
    </w:p>
    <w:p w:rsidR="00B67B8A" w:rsidRDefault="00B67B8A" w:rsidP="00B67B8A">
      <w:pPr>
        <w:pStyle w:val="Citation"/>
        <w:jc w:val="left"/>
      </w:pPr>
      <w:r>
        <w:t xml:space="preserve">Personnes présentes : Lecomte, Messiaen, </w:t>
      </w:r>
      <w:proofErr w:type="spellStart"/>
      <w:r>
        <w:t>Della</w:t>
      </w:r>
      <w:proofErr w:type="spellEnd"/>
      <w:r>
        <w:t xml:space="preserve"> Casa, </w:t>
      </w:r>
      <w:proofErr w:type="spellStart"/>
      <w:r>
        <w:t>Bobillier</w:t>
      </w:r>
      <w:proofErr w:type="spellEnd"/>
    </w:p>
    <w:p w:rsidR="00B67B8A" w:rsidRDefault="00B67B8A" w:rsidP="00B67B8A">
      <w:pPr>
        <w:pStyle w:val="Citation"/>
        <w:jc w:val="left"/>
      </w:pPr>
      <w:r>
        <w:t>Durée : 9h30- 9h50</w:t>
      </w:r>
    </w:p>
    <w:p w:rsidR="00B67B8A" w:rsidRPr="00B67B8A" w:rsidRDefault="00B67B8A" w:rsidP="00B67B8A">
      <w:r>
        <w:t>Retour sur les parties effectuées du projet</w:t>
      </w:r>
    </w:p>
    <w:p w:rsidR="00B67B8A" w:rsidRDefault="00B67B8A" w:rsidP="00B67B8A">
      <w:pPr>
        <w:rPr>
          <w:rStyle w:val="lev"/>
        </w:rPr>
      </w:pPr>
      <w:r>
        <w:rPr>
          <w:rStyle w:val="lev"/>
        </w:rPr>
        <w:t>A faire :</w:t>
      </w:r>
    </w:p>
    <w:p w:rsidR="00B67B8A" w:rsidRPr="00872640" w:rsidRDefault="00B67B8A" w:rsidP="00B67B8A">
      <w:pPr>
        <w:pStyle w:val="Paragraphedeliste"/>
        <w:numPr>
          <w:ilvl w:val="0"/>
          <w:numId w:val="42"/>
        </w:numPr>
        <w:rPr>
          <w:rStyle w:val="lev"/>
          <w:b w:val="0"/>
          <w:bCs w:val="0"/>
        </w:rPr>
      </w:pPr>
      <w:r>
        <w:rPr>
          <w:rStyle w:val="lev"/>
        </w:rPr>
        <w:t>Benoit et Hugo regardent s’ils peuvent avoir un fichier avec des points fixes se situant proche de la frontière suisse</w:t>
      </w:r>
    </w:p>
    <w:p w:rsidR="00B67B8A" w:rsidRPr="009B2D2D" w:rsidRDefault="00B67B8A" w:rsidP="00B67B8A">
      <w:pPr>
        <w:pStyle w:val="Paragraphedeliste"/>
        <w:numPr>
          <w:ilvl w:val="0"/>
          <w:numId w:val="42"/>
        </w:numPr>
        <w:rPr>
          <w:rStyle w:val="lev"/>
          <w:b w:val="0"/>
          <w:bCs w:val="0"/>
        </w:rPr>
      </w:pPr>
      <w:r>
        <w:rPr>
          <w:rStyle w:val="lev"/>
        </w:rPr>
        <w:t>Benoit s’occupe de l’AJAX et du traitement des formulaires</w:t>
      </w:r>
    </w:p>
    <w:p w:rsidR="00B67B8A" w:rsidRPr="005F13DE" w:rsidRDefault="00B67B8A" w:rsidP="00B67B8A">
      <w:pPr>
        <w:pStyle w:val="Paragraphedeliste"/>
        <w:numPr>
          <w:ilvl w:val="0"/>
          <w:numId w:val="42"/>
        </w:numPr>
        <w:rPr>
          <w:rStyle w:val="lev"/>
          <w:b w:val="0"/>
          <w:bCs w:val="0"/>
        </w:rPr>
      </w:pPr>
      <w:r>
        <w:rPr>
          <w:rStyle w:val="lev"/>
        </w:rPr>
        <w:t xml:space="preserve">Hugo et Quentin continu de faire les calculs de transformation </w:t>
      </w:r>
      <w:r w:rsidRPr="009B2D2D">
        <w:rPr>
          <w:rStyle w:val="lev"/>
        </w:rPr>
        <w:sym w:font="Wingdings" w:char="F0E0"/>
      </w:r>
      <w:r>
        <w:rPr>
          <w:rStyle w:val="lev"/>
        </w:rPr>
        <w:t xml:space="preserve"> fin vers le 4 avril</w:t>
      </w:r>
    </w:p>
    <w:p w:rsidR="005F13DE" w:rsidRPr="009B2D2D" w:rsidRDefault="005F13DE" w:rsidP="00B67B8A">
      <w:pPr>
        <w:pStyle w:val="Paragraphedeliste"/>
        <w:numPr>
          <w:ilvl w:val="0"/>
          <w:numId w:val="42"/>
        </w:numPr>
        <w:rPr>
          <w:rStyle w:val="lev"/>
          <w:b w:val="0"/>
          <w:bCs w:val="0"/>
        </w:rPr>
      </w:pPr>
      <w:r>
        <w:rPr>
          <w:rStyle w:val="lev"/>
        </w:rPr>
        <w:t>Regarder comment faire la transformation altimétrique</w:t>
      </w:r>
    </w:p>
    <w:p w:rsidR="00B67B8A" w:rsidRPr="009B2D2D" w:rsidRDefault="00B67B8A" w:rsidP="00B67B8A">
      <w:pPr>
        <w:pStyle w:val="Paragraphedeliste"/>
        <w:numPr>
          <w:ilvl w:val="0"/>
          <w:numId w:val="42"/>
        </w:numPr>
        <w:rPr>
          <w:rStyle w:val="lev"/>
          <w:b w:val="0"/>
          <w:bCs w:val="0"/>
        </w:rPr>
      </w:pPr>
      <w:r>
        <w:rPr>
          <w:rStyle w:val="lev"/>
        </w:rPr>
        <w:t>Bruno prépare la présentation de la carte</w:t>
      </w:r>
      <w:r w:rsidR="005F13DE">
        <w:rPr>
          <w:rStyle w:val="lev"/>
        </w:rPr>
        <w:t xml:space="preserve"> / rapport</w:t>
      </w:r>
    </w:p>
    <w:p w:rsidR="00B67B8A" w:rsidRDefault="00B67B8A" w:rsidP="00B67B8A"/>
    <w:p w:rsidR="008C4D18" w:rsidRDefault="00761223" w:rsidP="00761223">
      <w:pPr>
        <w:pStyle w:val="Citationintense"/>
        <w:ind w:left="720"/>
        <w:rPr>
          <w:rStyle w:val="Emphaseintense"/>
        </w:rPr>
      </w:pPr>
      <w:r w:rsidRPr="00217739">
        <w:rPr>
          <w:rStyle w:val="Emphaseintense"/>
        </w:rPr>
        <w:t xml:space="preserve">Prochaine séance </w:t>
      </w:r>
      <w:r>
        <w:rPr>
          <w:rStyle w:val="Emphaseintense"/>
        </w:rPr>
        <w:t>le 28 mars 2018 à 9h30</w:t>
      </w:r>
    </w:p>
    <w:p w:rsidR="008C4D18" w:rsidRDefault="008C4D18">
      <w:pPr>
        <w:spacing w:after="160" w:line="259" w:lineRule="auto"/>
        <w:jc w:val="left"/>
        <w:rPr>
          <w:rStyle w:val="Emphaseintense"/>
          <w:i w:val="0"/>
          <w:iCs w:val="0"/>
        </w:rPr>
      </w:pPr>
      <w:r>
        <w:rPr>
          <w:rStyle w:val="Emphaseintense"/>
        </w:rPr>
        <w:br w:type="page"/>
      </w:r>
    </w:p>
    <w:p w:rsidR="00761223" w:rsidRDefault="00761223" w:rsidP="00761223">
      <w:pPr>
        <w:pStyle w:val="11Soustitre"/>
        <w:numPr>
          <w:ilvl w:val="1"/>
          <w:numId w:val="44"/>
        </w:numPr>
      </w:pPr>
      <w:r>
        <w:lastRenderedPageBreak/>
        <w:t>28 mars 2018</w:t>
      </w:r>
    </w:p>
    <w:p w:rsidR="00761223" w:rsidRDefault="00761223" w:rsidP="00761223">
      <w:pPr>
        <w:pStyle w:val="111Soustitre"/>
      </w:pPr>
      <w:r>
        <w:t>Séance</w:t>
      </w:r>
    </w:p>
    <w:p w:rsidR="00761223" w:rsidRDefault="00761223" w:rsidP="00761223">
      <w:pPr>
        <w:pStyle w:val="Citation"/>
        <w:jc w:val="left"/>
      </w:pPr>
      <w:r>
        <w:t xml:space="preserve">Personnes présentes : Lecomte, Messiaen, </w:t>
      </w:r>
      <w:proofErr w:type="spellStart"/>
      <w:r>
        <w:t>Della</w:t>
      </w:r>
      <w:proofErr w:type="spellEnd"/>
      <w:r>
        <w:t xml:space="preserve"> Casa, </w:t>
      </w:r>
      <w:proofErr w:type="spellStart"/>
      <w:r>
        <w:t>Bobillier</w:t>
      </w:r>
      <w:proofErr w:type="spellEnd"/>
      <w:r w:rsidR="008C4D18">
        <w:t xml:space="preserve">, Serge Botton, Thomas </w:t>
      </w:r>
      <w:proofErr w:type="spellStart"/>
      <w:r w:rsidR="008C4D18">
        <w:t>Touzé</w:t>
      </w:r>
      <w:proofErr w:type="spellEnd"/>
    </w:p>
    <w:p w:rsidR="00761223" w:rsidRDefault="008C4D18" w:rsidP="00761223">
      <w:pPr>
        <w:pStyle w:val="Citation"/>
        <w:jc w:val="left"/>
      </w:pPr>
      <w:r>
        <w:t>Durée : 9h30- 10h30</w:t>
      </w:r>
    </w:p>
    <w:p w:rsidR="008C4D18" w:rsidRDefault="008C4D18" w:rsidP="008C4D18">
      <w:pPr>
        <w:pStyle w:val="Paragraphedeliste"/>
        <w:numPr>
          <w:ilvl w:val="0"/>
          <w:numId w:val="45"/>
        </w:numPr>
      </w:pPr>
      <w:r>
        <w:t>Le projet avance bien, quelques ajustements.</w:t>
      </w:r>
    </w:p>
    <w:p w:rsidR="008C4D18" w:rsidRDefault="008C4D18" w:rsidP="008C4D18">
      <w:pPr>
        <w:pStyle w:val="Paragraphedeliste"/>
        <w:numPr>
          <w:ilvl w:val="0"/>
          <w:numId w:val="45"/>
        </w:numPr>
      </w:pPr>
      <w:r>
        <w:t>Etat de l’avancement de chacun</w:t>
      </w:r>
      <w:r>
        <w:sym w:font="Wingdings" w:char="F0E0"/>
      </w:r>
      <w:r>
        <w:t xml:space="preserve"> ok.</w:t>
      </w:r>
    </w:p>
    <w:p w:rsidR="008C4D18" w:rsidRDefault="008C4D18" w:rsidP="008C4D18">
      <w:pPr>
        <w:pStyle w:val="Paragraphedeliste"/>
        <w:numPr>
          <w:ilvl w:val="0"/>
          <w:numId w:val="45"/>
        </w:numPr>
      </w:pPr>
      <w:r>
        <w:t>Définition de tâches futures de chacun.</w:t>
      </w:r>
    </w:p>
    <w:p w:rsidR="008C4D18" w:rsidRPr="008C4D18" w:rsidRDefault="008C4D18" w:rsidP="008C4D18">
      <w:pPr>
        <w:pStyle w:val="Paragraphedeliste"/>
        <w:numPr>
          <w:ilvl w:val="0"/>
          <w:numId w:val="45"/>
        </w:numPr>
      </w:pPr>
      <w:r>
        <w:t xml:space="preserve">Réglage des problèmes altimétrique avec Messieurs Botton et </w:t>
      </w:r>
      <w:proofErr w:type="spellStart"/>
      <w:r>
        <w:t>Touzé</w:t>
      </w:r>
      <w:proofErr w:type="spellEnd"/>
      <w:r>
        <w:t xml:space="preserve">, vive et intéressante discutions </w:t>
      </w:r>
      <w:r>
        <w:sym w:font="Wingdings" w:char="F0E0"/>
      </w:r>
      <w:r>
        <w:t xml:space="preserve"> Bruno et Quentin iront le mercredi matin 4 mai 2018 faire des mesures statiques (GNSS) pour avoir des mesures de contrôle altimétrique sur un repère de nivellement suisse et sur un français (à l’</w:t>
      </w:r>
      <w:proofErr w:type="spellStart"/>
      <w:r>
        <w:t>Auberson</w:t>
      </w:r>
      <w:proofErr w:type="spellEnd"/>
      <w:r>
        <w:t xml:space="preserve"> et aux </w:t>
      </w:r>
      <w:proofErr w:type="spellStart"/>
      <w:r>
        <w:t>Fourgs</w:t>
      </w:r>
      <w:proofErr w:type="spellEnd"/>
      <w:r>
        <w:t>). Ces repères se situeront dans un triangle formé de 3 stations permanentes (1 suisse et 2 français).</w:t>
      </w:r>
    </w:p>
    <w:p w:rsidR="006F45B8" w:rsidRDefault="008C4D18" w:rsidP="008C4D18">
      <w:pPr>
        <w:pStyle w:val="Citationintense"/>
        <w:ind w:left="0"/>
        <w:rPr>
          <w:rStyle w:val="Emphaseintense"/>
        </w:rPr>
      </w:pPr>
      <w:r w:rsidRPr="00217739">
        <w:rPr>
          <w:rStyle w:val="Emphaseintense"/>
        </w:rPr>
        <w:t xml:space="preserve">Prochaine séance </w:t>
      </w:r>
      <w:r>
        <w:rPr>
          <w:rStyle w:val="Emphaseintense"/>
        </w:rPr>
        <w:t>le 4</w:t>
      </w:r>
      <w:r>
        <w:rPr>
          <w:rStyle w:val="Emphaseintense"/>
        </w:rPr>
        <w:t xml:space="preserve"> </w:t>
      </w:r>
      <w:r>
        <w:rPr>
          <w:rStyle w:val="Emphaseintense"/>
        </w:rPr>
        <w:t>mai</w:t>
      </w:r>
      <w:r>
        <w:rPr>
          <w:rStyle w:val="Emphaseintense"/>
        </w:rPr>
        <w:t xml:space="preserve"> 2018 à </w:t>
      </w:r>
      <w:r>
        <w:rPr>
          <w:rStyle w:val="Emphaseintense"/>
        </w:rPr>
        <w:t>15h15</w:t>
      </w:r>
    </w:p>
    <w:p w:rsidR="006F45B8" w:rsidRDefault="006F45B8">
      <w:pPr>
        <w:spacing w:after="160" w:line="259" w:lineRule="auto"/>
        <w:jc w:val="left"/>
        <w:rPr>
          <w:rStyle w:val="Emphaseintense"/>
          <w:i w:val="0"/>
          <w:iCs w:val="0"/>
        </w:rPr>
      </w:pPr>
      <w:r>
        <w:rPr>
          <w:rStyle w:val="Emphaseintense"/>
        </w:rPr>
        <w:br w:type="page"/>
      </w:r>
    </w:p>
    <w:p w:rsidR="0070472A" w:rsidRDefault="0070472A" w:rsidP="0070472A">
      <w:pPr>
        <w:pStyle w:val="11Soustitre"/>
        <w:numPr>
          <w:ilvl w:val="1"/>
          <w:numId w:val="46"/>
        </w:numPr>
      </w:pPr>
      <w:r>
        <w:lastRenderedPageBreak/>
        <w:t>4 mai</w:t>
      </w:r>
      <w:r>
        <w:t xml:space="preserve"> 2018</w:t>
      </w:r>
    </w:p>
    <w:p w:rsidR="0070472A" w:rsidRDefault="0070472A" w:rsidP="0070472A">
      <w:pPr>
        <w:pStyle w:val="111Soustitre"/>
      </w:pPr>
      <w:r>
        <w:t>Séance</w:t>
      </w:r>
    </w:p>
    <w:p w:rsidR="0070472A" w:rsidRDefault="0070472A" w:rsidP="0070472A">
      <w:pPr>
        <w:pStyle w:val="Citation"/>
        <w:jc w:val="left"/>
      </w:pPr>
      <w:r>
        <w:t xml:space="preserve">Personnes présentes : Lecomte, Messiaen, </w:t>
      </w:r>
      <w:proofErr w:type="spellStart"/>
      <w:r>
        <w:t>Della</w:t>
      </w:r>
      <w:proofErr w:type="spellEnd"/>
      <w:r>
        <w:t xml:space="preserve"> Casa, </w:t>
      </w:r>
      <w:proofErr w:type="spellStart"/>
      <w:r>
        <w:t>Bobillier</w:t>
      </w:r>
      <w:proofErr w:type="spellEnd"/>
      <w:r>
        <w:t xml:space="preserve">, Serge Botton, Thomas </w:t>
      </w:r>
      <w:proofErr w:type="spellStart"/>
      <w:r>
        <w:t>Touzé</w:t>
      </w:r>
      <w:proofErr w:type="spellEnd"/>
    </w:p>
    <w:p w:rsidR="0070472A" w:rsidRDefault="0070472A" w:rsidP="0070472A">
      <w:pPr>
        <w:pStyle w:val="Citation"/>
        <w:jc w:val="left"/>
      </w:pPr>
      <w:r>
        <w:t xml:space="preserve">Durée : </w:t>
      </w:r>
      <w:r>
        <w:t>15h15</w:t>
      </w:r>
      <w:r>
        <w:t>- 1</w:t>
      </w:r>
      <w:r>
        <w:t>6h15</w:t>
      </w:r>
    </w:p>
    <w:p w:rsidR="0070472A" w:rsidRDefault="0070472A" w:rsidP="0070472A">
      <w:pPr>
        <w:pStyle w:val="Paragraphedeliste"/>
        <w:numPr>
          <w:ilvl w:val="0"/>
          <w:numId w:val="47"/>
        </w:numPr>
      </w:pPr>
      <w:r>
        <w:t xml:space="preserve">Bruno et Quentin ont fait les mesures. 2h de mesures statique </w:t>
      </w:r>
      <w:r>
        <w:sym w:font="Wingdings" w:char="F0E0"/>
      </w:r>
      <w:r>
        <w:t xml:space="preserve"> envoi des mesures prochainement.</w:t>
      </w:r>
    </w:p>
    <w:p w:rsidR="0070472A" w:rsidRDefault="0070472A" w:rsidP="0070472A">
      <w:pPr>
        <w:pStyle w:val="Paragraphedeliste"/>
        <w:numPr>
          <w:ilvl w:val="0"/>
          <w:numId w:val="47"/>
        </w:numPr>
      </w:pPr>
      <w:r>
        <w:t>Une journaliste est venue faire un article du projet dans le journal «L</w:t>
      </w:r>
      <w:r w:rsidRPr="0070472A">
        <w:t>'est républicain</w:t>
      </w:r>
      <w:r>
        <w:t> ». L’article est à utiliser seulement en interne, le voici :</w:t>
      </w:r>
    </w:p>
    <w:p w:rsidR="0070472A" w:rsidRPr="0070472A" w:rsidRDefault="006F45B8" w:rsidP="0070472A">
      <w:r>
        <w:rPr>
          <w:noProof/>
          <w:lang w:eastAsia="fr-CH"/>
        </w:rPr>
        <w:drawing>
          <wp:inline distT="0" distB="0" distL="0" distR="0">
            <wp:extent cx="5760720" cy="415332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8C91CA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2"/>
                    <a:stretch/>
                  </pic:blipFill>
                  <pic:spPr bwMode="auto">
                    <a:xfrm>
                      <a:off x="0" y="0"/>
                      <a:ext cx="5760720" cy="4153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223" w:rsidRDefault="000916ED" w:rsidP="000916ED">
      <w:pPr>
        <w:pStyle w:val="Paragraphedeliste"/>
        <w:numPr>
          <w:ilvl w:val="0"/>
          <w:numId w:val="48"/>
        </w:numPr>
      </w:pPr>
      <w:r>
        <w:t xml:space="preserve">Une discussion sur les nominations des fonctions et la « clarté » des codes est à l’ordre du jour. </w:t>
      </w:r>
      <w:r w:rsidR="004C7E09">
        <w:t xml:space="preserve"> Tout le monde fera un effort pour s’adapter au mieux </w:t>
      </w:r>
      <w:r w:rsidR="004C7E09">
        <w:sym w:font="Wingdings" w:char="F0E0"/>
      </w:r>
      <w:r w:rsidR="004C7E09">
        <w:t xml:space="preserve"> Indication à l’entête de chaque document de qui à coder, HEIG-VD ou ENSG ou les 2. Cela évitera une notation injuste selon l’école.</w:t>
      </w:r>
    </w:p>
    <w:p w:rsidR="00C96757" w:rsidRDefault="00C96757" w:rsidP="00C96757">
      <w:pPr>
        <w:pStyle w:val="Citationintense"/>
        <w:ind w:left="0"/>
        <w:rPr>
          <w:rStyle w:val="Emphaseintense"/>
        </w:rPr>
      </w:pPr>
      <w:r w:rsidRPr="00217739">
        <w:rPr>
          <w:rStyle w:val="Emphaseintense"/>
        </w:rPr>
        <w:t xml:space="preserve">Prochaine séance </w:t>
      </w:r>
      <w:r>
        <w:rPr>
          <w:rStyle w:val="Emphaseintense"/>
        </w:rPr>
        <w:t>le 11</w:t>
      </w:r>
      <w:r>
        <w:rPr>
          <w:rStyle w:val="Emphaseintense"/>
        </w:rPr>
        <w:t xml:space="preserve"> mai 2018 à </w:t>
      </w:r>
      <w:r>
        <w:rPr>
          <w:rStyle w:val="Emphaseintense"/>
        </w:rPr>
        <w:t>9h30</w:t>
      </w:r>
    </w:p>
    <w:p w:rsidR="00AF458A" w:rsidRDefault="00AF458A" w:rsidP="00AF458A">
      <w:pPr>
        <w:pStyle w:val="11Soustitre"/>
        <w:numPr>
          <w:ilvl w:val="1"/>
          <w:numId w:val="49"/>
        </w:numPr>
      </w:pPr>
      <w:r>
        <w:lastRenderedPageBreak/>
        <w:t>4 mai 2018</w:t>
      </w:r>
    </w:p>
    <w:p w:rsidR="00AF458A" w:rsidRDefault="00AF458A" w:rsidP="00AF458A">
      <w:pPr>
        <w:pStyle w:val="111Soustitre"/>
      </w:pPr>
      <w:r>
        <w:t>Séance</w:t>
      </w:r>
    </w:p>
    <w:p w:rsidR="00AF458A" w:rsidRDefault="00AF458A" w:rsidP="00AF458A">
      <w:pPr>
        <w:pStyle w:val="Paragraphedeliste"/>
        <w:numPr>
          <w:ilvl w:val="0"/>
          <w:numId w:val="48"/>
        </w:numPr>
      </w:pPr>
      <w:r>
        <w:t>Le projet avance bien, quelques ajustements.</w:t>
      </w:r>
    </w:p>
    <w:p w:rsidR="00AF458A" w:rsidRDefault="00AF458A" w:rsidP="00AF458A">
      <w:pPr>
        <w:pStyle w:val="Paragraphedeliste"/>
        <w:numPr>
          <w:ilvl w:val="0"/>
          <w:numId w:val="48"/>
        </w:numPr>
      </w:pPr>
      <w:r>
        <w:t>Etat de l’avancement de chacun</w:t>
      </w:r>
      <w:r>
        <w:sym w:font="Wingdings" w:char="F0E0"/>
      </w:r>
      <w:r>
        <w:t xml:space="preserve"> ok.</w:t>
      </w:r>
    </w:p>
    <w:p w:rsidR="00AF458A" w:rsidRDefault="00AF458A" w:rsidP="00AF458A">
      <w:pPr>
        <w:pStyle w:val="Paragraphedeliste"/>
        <w:numPr>
          <w:ilvl w:val="0"/>
          <w:numId w:val="48"/>
        </w:numPr>
      </w:pPr>
      <w:r>
        <w:t>Définition de tâches futures de chacun.</w:t>
      </w:r>
    </w:p>
    <w:p w:rsidR="009B2D2D" w:rsidRDefault="00AF458A" w:rsidP="00AF458A">
      <w:pPr>
        <w:pStyle w:val="Paragraphedeliste"/>
        <w:numPr>
          <w:ilvl w:val="0"/>
          <w:numId w:val="48"/>
        </w:numPr>
      </w:pPr>
      <w:r>
        <w:t xml:space="preserve">Quentin a </w:t>
      </w:r>
      <w:r w:rsidR="000D4959">
        <w:t xml:space="preserve">fait un tableau des transformations GRS80 </w:t>
      </w:r>
      <w:r w:rsidR="000D4959">
        <w:sym w:font="Wingdings" w:char="F0E0"/>
      </w:r>
      <w:r w:rsidR="000D4959">
        <w:t xml:space="preserve"> MN95  et vice-versa et aussi pour l’altimétrie. Cela permettra à Hugo de comprendre et coder le fichier de transformation de coordonnées suisse à France.</w:t>
      </w:r>
    </w:p>
    <w:p w:rsidR="000D4959" w:rsidRDefault="000D4959" w:rsidP="000D4959">
      <w:pPr>
        <w:rPr>
          <w:rStyle w:val="lev"/>
        </w:rPr>
      </w:pPr>
      <w:r>
        <w:rPr>
          <w:rStyle w:val="lev"/>
        </w:rPr>
        <w:t>A faire :</w:t>
      </w:r>
    </w:p>
    <w:p w:rsidR="000D4959" w:rsidRPr="000D4959" w:rsidRDefault="000D4959" w:rsidP="000D4959">
      <w:pPr>
        <w:pStyle w:val="Paragraphedeliste"/>
        <w:numPr>
          <w:ilvl w:val="0"/>
          <w:numId w:val="48"/>
        </w:numPr>
        <w:rPr>
          <w:rStyle w:val="lev"/>
          <w:b w:val="0"/>
          <w:bCs w:val="0"/>
        </w:rPr>
      </w:pPr>
      <w:r>
        <w:rPr>
          <w:rStyle w:val="lev"/>
        </w:rPr>
        <w:t>Quentin et Bruno regardent pour la déviation de la verticale et pour faire fonctionner la dll</w:t>
      </w:r>
    </w:p>
    <w:p w:rsidR="000D4959" w:rsidRPr="000D4959" w:rsidRDefault="000D4959" w:rsidP="000D4959">
      <w:pPr>
        <w:pStyle w:val="Paragraphedeliste"/>
        <w:numPr>
          <w:ilvl w:val="0"/>
          <w:numId w:val="48"/>
        </w:numPr>
        <w:rPr>
          <w:rStyle w:val="lev"/>
          <w:b w:val="0"/>
          <w:bCs w:val="0"/>
        </w:rPr>
      </w:pPr>
      <w:r>
        <w:rPr>
          <w:rStyle w:val="lev"/>
        </w:rPr>
        <w:t>Hugo et Benoit codé et débuggé le fichier de transformation de coordonnées et continu à améliorer le site</w:t>
      </w:r>
    </w:p>
    <w:p w:rsidR="000D4959" w:rsidRDefault="000D4959" w:rsidP="000D4959">
      <w:pPr>
        <w:pStyle w:val="Citationintense"/>
        <w:ind w:left="0"/>
        <w:rPr>
          <w:rStyle w:val="Emphaseintense"/>
        </w:rPr>
      </w:pPr>
      <w:r w:rsidRPr="00217739">
        <w:rPr>
          <w:rStyle w:val="Emphaseintense"/>
        </w:rPr>
        <w:t xml:space="preserve">Prochaine séance </w:t>
      </w:r>
      <w:r>
        <w:rPr>
          <w:rStyle w:val="Emphaseintense"/>
        </w:rPr>
        <w:t>le 18</w:t>
      </w:r>
      <w:bookmarkStart w:id="11" w:name="_GoBack"/>
      <w:bookmarkEnd w:id="11"/>
      <w:r>
        <w:rPr>
          <w:rStyle w:val="Emphaseintense"/>
        </w:rPr>
        <w:t xml:space="preserve"> mai 2018 à 9h30</w:t>
      </w:r>
    </w:p>
    <w:p w:rsidR="000D4959" w:rsidRPr="009C51DD" w:rsidRDefault="000D4959" w:rsidP="000D4959"/>
    <w:sectPr w:rsidR="000D4959" w:rsidRPr="009C51DD" w:rsidSect="008E48EE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5B3" w:rsidRDefault="001725B3" w:rsidP="00204DCD">
      <w:pPr>
        <w:spacing w:after="0" w:line="240" w:lineRule="auto"/>
      </w:pPr>
      <w:r>
        <w:separator/>
      </w:r>
    </w:p>
  </w:endnote>
  <w:endnote w:type="continuationSeparator" w:id="0">
    <w:p w:rsidR="001725B3" w:rsidRDefault="001725B3" w:rsidP="00204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2D2" w:rsidRDefault="002F72D2" w:rsidP="00B579FB">
    <w:pPr>
      <w:pStyle w:val="Pieddepage"/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2595"/>
      <w:gridCol w:w="3324"/>
    </w:tblGrid>
    <w:tr w:rsidR="002F72D2" w:rsidTr="00762011">
      <w:tc>
        <w:tcPr>
          <w:tcW w:w="3369" w:type="dxa"/>
          <w:vAlign w:val="bottom"/>
        </w:tcPr>
        <w:p w:rsidR="002F72D2" w:rsidRDefault="002F72D2" w:rsidP="00670088">
          <w:pPr>
            <w:pStyle w:val="Pieddepage"/>
          </w:pPr>
          <w:r>
            <w:rPr>
              <w:noProof/>
              <w:lang w:eastAsia="fr-CH"/>
            </w:rPr>
            <w:drawing>
              <wp:inline distT="0" distB="0" distL="0" distR="0">
                <wp:extent cx="1620982" cy="522011"/>
                <wp:effectExtent l="0" t="0" r="0" b="0"/>
                <wp:docPr id="1" name="Image 1" descr="C:\Users\méric\AppData\Local\Microsoft\Windows\INetCache\Content.Word\HEIG-VD_Logo 96x29_RVB ROU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C:\Users\méric\AppData\Local\Microsoft\Windows\INetCache\Content.Word\HEIG-VD_Logo 96x29_RVB ROU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5076" cy="523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5" w:type="dxa"/>
          <w:vAlign w:val="center"/>
        </w:tcPr>
        <w:p w:rsidR="002F72D2" w:rsidRDefault="00C22B17" w:rsidP="004F3DEC">
          <w:pPr>
            <w:pStyle w:val="Pieddepage"/>
            <w:jc w:val="center"/>
            <w:rPr>
              <w:noProof/>
              <w:lang w:eastAsia="fr-CH"/>
            </w:rPr>
          </w:pPr>
          <w:r>
            <w:rPr>
              <w:noProof/>
              <w:lang w:eastAsia="fr-CH"/>
            </w:rPr>
            <w:fldChar w:fldCharType="begin"/>
          </w:r>
          <w:r w:rsidR="002F72D2">
            <w:rPr>
              <w:noProof/>
              <w:lang w:eastAsia="fr-CH"/>
            </w:rPr>
            <w:instrText>PAGE   \* MERGEFORMAT</w:instrText>
          </w:r>
          <w:r>
            <w:rPr>
              <w:noProof/>
              <w:lang w:eastAsia="fr-CH"/>
            </w:rPr>
            <w:fldChar w:fldCharType="separate"/>
          </w:r>
          <w:r w:rsidR="003A0ADF" w:rsidRPr="003A0ADF">
            <w:rPr>
              <w:noProof/>
              <w:lang w:val="fr-FR" w:eastAsia="fr-CH"/>
            </w:rPr>
            <w:t>2</w:t>
          </w:r>
          <w:r>
            <w:rPr>
              <w:noProof/>
              <w:lang w:eastAsia="fr-CH"/>
            </w:rPr>
            <w:fldChar w:fldCharType="end"/>
          </w:r>
        </w:p>
      </w:tc>
      <w:tc>
        <w:tcPr>
          <w:tcW w:w="3324" w:type="dxa"/>
        </w:tcPr>
        <w:p w:rsidR="002F72D2" w:rsidRDefault="002F72D2" w:rsidP="00670088">
          <w:pPr>
            <w:pStyle w:val="Pieddepage"/>
            <w:jc w:val="right"/>
            <w:rPr>
              <w:noProof/>
              <w:lang w:eastAsia="fr-CH"/>
            </w:rPr>
          </w:pPr>
        </w:p>
        <w:p w:rsidR="002F72D2" w:rsidRDefault="002F72D2" w:rsidP="00670088">
          <w:pPr>
            <w:pStyle w:val="Pieddepage"/>
            <w:jc w:val="right"/>
          </w:pPr>
          <w:r>
            <w:rPr>
              <w:noProof/>
              <w:lang w:eastAsia="fr-CH"/>
            </w:rPr>
            <w:drawing>
              <wp:inline distT="0" distB="0" distL="0" distR="0">
                <wp:extent cx="1234440" cy="554182"/>
                <wp:effectExtent l="0" t="0" r="3810" b="0"/>
                <wp:docPr id="3" name="Image 3" descr="C:\Users\méric\AppData\Local\Microsoft\Windows\INetCache\Content.Word\ecg_hes-s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C:\Users\méric\AppData\Local\Microsoft\Windows\INetCache\Content.Word\ecg_hes-so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1308"/>
                        <a:stretch/>
                      </pic:blipFill>
                      <pic:spPr bwMode="auto">
                        <a:xfrm>
                          <a:off x="0" y="0"/>
                          <a:ext cx="1234440" cy="5541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2F72D2" w:rsidRDefault="002F72D2" w:rsidP="00B579F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2D2" w:rsidRDefault="001725B3" w:rsidP="00A307FF">
    <w:pPr>
      <w:pStyle w:val="Pieddepage"/>
      <w:jc w:val="right"/>
    </w:pPr>
    <w:r>
      <w:pict>
        <v:rect id="_x0000_i1026" style="width:453.6pt;height:1.5pt" o:hralign="center" o:hrstd="t" o:hrnoshade="t" o:hr="t" fillcolor="black [3213]" stroked="f"/>
      </w:pict>
    </w:r>
  </w:p>
  <w:p w:rsidR="002F72D2" w:rsidRDefault="002F72D2" w:rsidP="00A307FF">
    <w:pPr>
      <w:pStyle w:val="Pieddepage"/>
      <w:jc w:val="right"/>
    </w:pPr>
  </w:p>
  <w:p w:rsidR="002F72D2" w:rsidRDefault="002F72D2" w:rsidP="00A307FF">
    <w:pPr>
      <w:pStyle w:val="Pieddepage"/>
      <w:jc w:val="right"/>
    </w:pPr>
    <w:r>
      <w:rPr>
        <w:noProof/>
        <w:lang w:eastAsia="fr-CH"/>
      </w:rPr>
      <w:drawing>
        <wp:inline distT="0" distB="0" distL="0" distR="0">
          <wp:extent cx="2495550" cy="723900"/>
          <wp:effectExtent l="0" t="0" r="0" b="0"/>
          <wp:docPr id="5" name="Image 5" descr="C:\Users\meric.chevrier\Downloads\ecg_logoecg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C:\Users\meric.chevrier\Downloads\ecg_logoecg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555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802" w:rsidRDefault="001C3802" w:rsidP="00B579FB">
    <w:pPr>
      <w:pStyle w:val="Pieddepage"/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2595"/>
      <w:gridCol w:w="3324"/>
    </w:tblGrid>
    <w:tr w:rsidR="001C3802" w:rsidTr="00762011">
      <w:tc>
        <w:tcPr>
          <w:tcW w:w="3369" w:type="dxa"/>
          <w:vAlign w:val="bottom"/>
        </w:tcPr>
        <w:p w:rsidR="001C3802" w:rsidRDefault="001C3802" w:rsidP="00670088">
          <w:pPr>
            <w:pStyle w:val="Pieddepage"/>
          </w:pPr>
          <w:r>
            <w:rPr>
              <w:noProof/>
              <w:lang w:eastAsia="fr-CH"/>
            </w:rPr>
            <w:drawing>
              <wp:inline distT="0" distB="0" distL="0" distR="0">
                <wp:extent cx="1620982" cy="522011"/>
                <wp:effectExtent l="0" t="0" r="0" b="0"/>
                <wp:docPr id="21" name="Image 21" descr="C:\Users\méric\AppData\Local\Microsoft\Windows\INetCache\Content.Word\HEIG-VD_Logo 96x29_RVB ROU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C:\Users\méric\AppData\Local\Microsoft\Windows\INetCache\Content.Word\HEIG-VD_Logo 96x29_RVB ROU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5076" cy="523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5" w:type="dxa"/>
          <w:vAlign w:val="center"/>
        </w:tcPr>
        <w:p w:rsidR="001C3802" w:rsidRDefault="00C22B17" w:rsidP="004F3DEC">
          <w:pPr>
            <w:pStyle w:val="Pieddepage"/>
            <w:jc w:val="center"/>
            <w:rPr>
              <w:noProof/>
              <w:lang w:eastAsia="fr-CH"/>
            </w:rPr>
          </w:pPr>
          <w:r>
            <w:rPr>
              <w:noProof/>
              <w:lang w:eastAsia="fr-CH"/>
            </w:rPr>
            <w:fldChar w:fldCharType="begin"/>
          </w:r>
          <w:r w:rsidR="001C3802">
            <w:rPr>
              <w:noProof/>
              <w:lang w:eastAsia="fr-CH"/>
            </w:rPr>
            <w:instrText>PAGE   \* MERGEFORMAT</w:instrText>
          </w:r>
          <w:r>
            <w:rPr>
              <w:noProof/>
              <w:lang w:eastAsia="fr-CH"/>
            </w:rPr>
            <w:fldChar w:fldCharType="separate"/>
          </w:r>
          <w:r w:rsidR="000D4959" w:rsidRPr="000D4959">
            <w:rPr>
              <w:noProof/>
              <w:lang w:val="fr-FR" w:eastAsia="fr-CH"/>
            </w:rPr>
            <w:t>9</w:t>
          </w:r>
          <w:r>
            <w:rPr>
              <w:noProof/>
              <w:lang w:eastAsia="fr-CH"/>
            </w:rPr>
            <w:fldChar w:fldCharType="end"/>
          </w:r>
        </w:p>
      </w:tc>
      <w:tc>
        <w:tcPr>
          <w:tcW w:w="3324" w:type="dxa"/>
        </w:tcPr>
        <w:p w:rsidR="001C3802" w:rsidRDefault="001C3802" w:rsidP="00670088">
          <w:pPr>
            <w:pStyle w:val="Pieddepage"/>
            <w:jc w:val="right"/>
            <w:rPr>
              <w:noProof/>
              <w:lang w:eastAsia="fr-CH"/>
            </w:rPr>
          </w:pPr>
        </w:p>
        <w:p w:rsidR="001C3802" w:rsidRDefault="001C3802" w:rsidP="00670088">
          <w:pPr>
            <w:pStyle w:val="Pieddepage"/>
            <w:jc w:val="right"/>
          </w:pPr>
          <w:r>
            <w:rPr>
              <w:noProof/>
              <w:lang w:eastAsia="fr-CH"/>
            </w:rPr>
            <w:drawing>
              <wp:inline distT="0" distB="0" distL="0" distR="0">
                <wp:extent cx="1234440" cy="554182"/>
                <wp:effectExtent l="0" t="0" r="3810" b="0"/>
                <wp:docPr id="22" name="Image 22" descr="C:\Users\méric\AppData\Local\Microsoft\Windows\INetCache\Content.Word\ecg_hes-s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C:\Users\méric\AppData\Local\Microsoft\Windows\INetCache\Content.Word\ecg_hes-so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1308"/>
                        <a:stretch/>
                      </pic:blipFill>
                      <pic:spPr bwMode="auto">
                        <a:xfrm>
                          <a:off x="0" y="0"/>
                          <a:ext cx="1234440" cy="5541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1C3802" w:rsidRDefault="001C3802" w:rsidP="00B579FB">
    <w:pPr>
      <w:pStyle w:val="Pieddepag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802" w:rsidRDefault="001725B3" w:rsidP="00A307FF">
    <w:pPr>
      <w:pStyle w:val="Pieddepage"/>
      <w:jc w:val="right"/>
    </w:pPr>
    <w:r>
      <w:rPr>
        <w:noProof/>
        <w:lang w:val="fr-FR" w:eastAsia="fr-FR"/>
      </w:rPr>
      <w:pict>
        <v:rect id="_x0000_i1028" style="width:453.6pt;height:1.5pt" o:hralign="center" o:hrstd="t" o:hrnoshade="t" o:hr="t" fillcolor="black [3213]" stroked="f"/>
      </w:pict>
    </w:r>
  </w:p>
  <w:p w:rsidR="001C3802" w:rsidRDefault="001C3802" w:rsidP="00A307FF">
    <w:pPr>
      <w:pStyle w:val="Pieddepage"/>
      <w:jc w:val="right"/>
    </w:pPr>
  </w:p>
  <w:p w:rsidR="001C3802" w:rsidRDefault="001C3802" w:rsidP="00A307FF">
    <w:pPr>
      <w:pStyle w:val="Pieddepage"/>
      <w:jc w:val="right"/>
    </w:pPr>
    <w:r>
      <w:rPr>
        <w:noProof/>
        <w:lang w:eastAsia="fr-CH"/>
      </w:rPr>
      <w:drawing>
        <wp:inline distT="0" distB="0" distL="0" distR="0">
          <wp:extent cx="2495550" cy="723900"/>
          <wp:effectExtent l="0" t="0" r="0" b="0"/>
          <wp:docPr id="24" name="Image 24" descr="C:\Users\meric.chevrier\Downloads\ecg_logoecg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C:\Users\meric.chevrier\Downloads\ecg_logoecg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555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5B3" w:rsidRDefault="001725B3" w:rsidP="00204DCD">
      <w:pPr>
        <w:spacing w:after="0" w:line="240" w:lineRule="auto"/>
      </w:pPr>
      <w:r>
        <w:separator/>
      </w:r>
    </w:p>
  </w:footnote>
  <w:footnote w:type="continuationSeparator" w:id="0">
    <w:p w:rsidR="001725B3" w:rsidRDefault="001725B3" w:rsidP="00204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2D2" w:rsidRPr="009A1708" w:rsidRDefault="002F72D2">
    <w:pPr>
      <w:pStyle w:val="En-tte"/>
    </w:pPr>
    <w:proofErr w:type="spellStart"/>
    <w:r>
      <w:t>Della</w:t>
    </w:r>
    <w:proofErr w:type="spellEnd"/>
    <w:r>
      <w:t xml:space="preserve"> Casa / </w:t>
    </w:r>
    <w:proofErr w:type="spellStart"/>
    <w:r>
      <w:t>Bobillier</w:t>
    </w:r>
    <w:proofErr w:type="spellEnd"/>
    <w:r>
      <w:t xml:space="preserve"> </w:t>
    </w:r>
    <w:r w:rsidRPr="009A1708">
      <w:tab/>
    </w:r>
    <w:r w:rsidRPr="009A1708">
      <w:tab/>
      <w:t>Yverdon-les-Bains,</w:t>
    </w:r>
    <w:r>
      <w:t xml:space="preserve"> 2018</w:t>
    </w:r>
  </w:p>
  <w:p w:rsidR="002F72D2" w:rsidRPr="009A1708" w:rsidRDefault="002F72D2" w:rsidP="00A307FF">
    <w:pPr>
      <w:pStyle w:val="En-tte"/>
      <w:tabs>
        <w:tab w:val="left" w:pos="2835"/>
      </w:tabs>
    </w:pPr>
    <w:r>
      <w:t>GEO 2018</w:t>
    </w:r>
    <w:r w:rsidRPr="009A1708">
      <w:tab/>
    </w:r>
    <w:r w:rsidRPr="009A1708">
      <w:tab/>
    </w:r>
    <w:r>
      <w:tab/>
      <w:t xml:space="preserve">SIG 4 et </w:t>
    </w:r>
    <w:proofErr w:type="spellStart"/>
    <w:r>
      <w:t>GeodAjust</w:t>
    </w:r>
    <w:proofErr w:type="spellEnd"/>
    <w:r>
      <w:t xml:space="preserve"> 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7"/>
      <w:gridCol w:w="4105"/>
    </w:tblGrid>
    <w:tr w:rsidR="002F72D2" w:rsidTr="00C61309">
      <w:tc>
        <w:tcPr>
          <w:tcW w:w="4957" w:type="dxa"/>
        </w:tcPr>
        <w:p w:rsidR="002F72D2" w:rsidRDefault="002F72D2">
          <w:pPr>
            <w:pStyle w:val="En-tte"/>
          </w:pPr>
          <w:r>
            <w:rPr>
              <w:noProof/>
              <w:lang w:eastAsia="fr-CH"/>
            </w:rPr>
            <w:drawing>
              <wp:inline distT="0" distB="0" distL="0" distR="0">
                <wp:extent cx="2457915" cy="762000"/>
                <wp:effectExtent l="0" t="0" r="0" b="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HEIG-VD_Logo 96x29_RVB ROUG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8372" cy="7869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05" w:type="dxa"/>
          <w:vAlign w:val="bottom"/>
        </w:tcPr>
        <w:p w:rsidR="002F72D2" w:rsidRPr="009A1708" w:rsidRDefault="002F72D2" w:rsidP="00C61309">
          <w:pPr>
            <w:pStyle w:val="En-tte"/>
          </w:pPr>
          <w:r>
            <w:rPr>
              <w:sz w:val="32"/>
            </w:rPr>
            <w:t>SIG 4 et GeodAjust4</w:t>
          </w:r>
        </w:p>
      </w:tc>
    </w:tr>
  </w:tbl>
  <w:p w:rsidR="002F72D2" w:rsidRDefault="002F72D2">
    <w:pPr>
      <w:pStyle w:val="En-tte"/>
    </w:pPr>
  </w:p>
  <w:p w:rsidR="002F72D2" w:rsidRDefault="001725B3">
    <w:pPr>
      <w:pStyle w:val="En-tte"/>
    </w:pPr>
    <w:r>
      <w:pict>
        <v:rect id="_x0000_i1025" style="width:453.6pt;height:1.5pt" o:hralign="center" o:hrstd="t" o:hrnoshade="t" o:hr="t" fillcolor="black [3213]" stroked="f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802" w:rsidRPr="009A1708" w:rsidRDefault="002F72D2">
    <w:pPr>
      <w:pStyle w:val="En-tte"/>
    </w:pPr>
    <w:proofErr w:type="spellStart"/>
    <w:r>
      <w:t>Della</w:t>
    </w:r>
    <w:proofErr w:type="spellEnd"/>
    <w:r>
      <w:t xml:space="preserve"> Casa / </w:t>
    </w:r>
    <w:proofErr w:type="spellStart"/>
    <w:r w:rsidR="00B313B3">
      <w:t>Bobillier</w:t>
    </w:r>
    <w:proofErr w:type="spellEnd"/>
    <w:r w:rsidR="00F66EC4">
      <w:t xml:space="preserve"> Quentin</w:t>
    </w:r>
    <w:r w:rsidR="00B313B3">
      <w:tab/>
    </w:r>
    <w:r w:rsidR="001C3802" w:rsidRPr="009A1708">
      <w:tab/>
      <w:t>Yverdon-les-Bains,</w:t>
    </w:r>
    <w:r w:rsidR="001C3802">
      <w:t xml:space="preserve"> le </w:t>
    </w:r>
    <w:r w:rsidR="00C22B17">
      <w:fldChar w:fldCharType="begin"/>
    </w:r>
    <w:r w:rsidR="001C3802">
      <w:instrText xml:space="preserve"> TIME \@ "dd.MM.yyyy" </w:instrText>
    </w:r>
    <w:r w:rsidR="00C22B17">
      <w:fldChar w:fldCharType="separate"/>
    </w:r>
    <w:r w:rsidR="008C4D18">
      <w:rPr>
        <w:noProof/>
      </w:rPr>
      <w:t>11.04.2018</w:t>
    </w:r>
    <w:r w:rsidR="00C22B17">
      <w:fldChar w:fldCharType="end"/>
    </w:r>
    <w:r w:rsidR="001C3802" w:rsidRPr="009A1708">
      <w:t xml:space="preserve"> </w:t>
    </w:r>
  </w:p>
  <w:p w:rsidR="001C3802" w:rsidRPr="009A1708" w:rsidRDefault="001C3802" w:rsidP="00A307FF">
    <w:pPr>
      <w:pStyle w:val="En-tte"/>
      <w:tabs>
        <w:tab w:val="left" w:pos="2835"/>
      </w:tabs>
    </w:pPr>
    <w:r>
      <w:t>GEO 2018</w:t>
    </w:r>
    <w:r w:rsidRPr="009A1708">
      <w:tab/>
    </w:r>
    <w:r w:rsidRPr="009A1708">
      <w:tab/>
    </w:r>
    <w:r w:rsidRPr="009A1708">
      <w:tab/>
    </w:r>
    <w:r w:rsidR="002F72D2">
      <w:t xml:space="preserve">SIG 4 et </w:t>
    </w:r>
    <w:proofErr w:type="spellStart"/>
    <w:r w:rsidR="002F72D2">
      <w:t>GeodAjust</w:t>
    </w:r>
    <w:proofErr w:type="spellEnd"/>
    <w:r w:rsidR="002F72D2">
      <w:t xml:space="preserve"> 4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7"/>
      <w:gridCol w:w="4105"/>
    </w:tblGrid>
    <w:tr w:rsidR="001C3802" w:rsidTr="00C61309">
      <w:tc>
        <w:tcPr>
          <w:tcW w:w="4957" w:type="dxa"/>
        </w:tcPr>
        <w:p w:rsidR="001C3802" w:rsidRDefault="001C3802">
          <w:pPr>
            <w:pStyle w:val="En-tte"/>
          </w:pPr>
          <w:r>
            <w:rPr>
              <w:noProof/>
              <w:lang w:eastAsia="fr-CH"/>
            </w:rPr>
            <w:drawing>
              <wp:inline distT="0" distB="0" distL="0" distR="0">
                <wp:extent cx="2457915" cy="762000"/>
                <wp:effectExtent l="0" t="0" r="0" b="0"/>
                <wp:docPr id="23" name="Imag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HEIG-VD_Logo 96x29_RVB ROUG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8372" cy="7869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05" w:type="dxa"/>
          <w:vAlign w:val="bottom"/>
        </w:tcPr>
        <w:p w:rsidR="001C3802" w:rsidRPr="009A1708" w:rsidRDefault="002F72D2" w:rsidP="00C61309">
          <w:pPr>
            <w:pStyle w:val="En-tte"/>
          </w:pPr>
          <w:r>
            <w:rPr>
              <w:sz w:val="32"/>
            </w:rPr>
            <w:t>SIG 4 et GeodAjust4</w:t>
          </w:r>
        </w:p>
      </w:tc>
    </w:tr>
  </w:tbl>
  <w:p w:rsidR="001C3802" w:rsidRDefault="001C3802">
    <w:pPr>
      <w:pStyle w:val="En-tte"/>
    </w:pPr>
  </w:p>
  <w:p w:rsidR="001C3802" w:rsidRDefault="001725B3">
    <w:pPr>
      <w:pStyle w:val="En-tte"/>
    </w:pPr>
    <w:r>
      <w:rPr>
        <w:noProof/>
        <w:lang w:val="fr-FR" w:eastAsia="fr-FR"/>
      </w:rPr>
      <w:pict>
        <v:rect id="_x0000_i1027" style="width:453.6pt;height:1.5pt" o:hralign="center" o:hrstd="t" o:hrnoshade="t" o:hr="t" fillcolor="black [3213]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A223F"/>
    <w:multiLevelType w:val="hybridMultilevel"/>
    <w:tmpl w:val="32C887D8"/>
    <w:lvl w:ilvl="0" w:tplc="FD1A945C">
      <w:start w:val="1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3394282"/>
    <w:multiLevelType w:val="hybridMultilevel"/>
    <w:tmpl w:val="4C8AC9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46C04"/>
    <w:multiLevelType w:val="hybridMultilevel"/>
    <w:tmpl w:val="433E0D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B587D"/>
    <w:multiLevelType w:val="hybridMultilevel"/>
    <w:tmpl w:val="F75E8C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95F71"/>
    <w:multiLevelType w:val="hybridMultilevel"/>
    <w:tmpl w:val="521450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3571E"/>
    <w:multiLevelType w:val="hybridMultilevel"/>
    <w:tmpl w:val="AF66802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560D9"/>
    <w:multiLevelType w:val="hybridMultilevel"/>
    <w:tmpl w:val="4018272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84BAD"/>
    <w:multiLevelType w:val="hybridMultilevel"/>
    <w:tmpl w:val="CC4AB24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03C0C"/>
    <w:multiLevelType w:val="hybridMultilevel"/>
    <w:tmpl w:val="4412F298"/>
    <w:lvl w:ilvl="0" w:tplc="6B680800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2E7569BB"/>
    <w:multiLevelType w:val="hybridMultilevel"/>
    <w:tmpl w:val="F6B6395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B1998"/>
    <w:multiLevelType w:val="multilevel"/>
    <w:tmpl w:val="6E9E2868"/>
    <w:lvl w:ilvl="0">
      <w:start w:val="1"/>
      <w:numFmt w:val="decimal"/>
      <w:pStyle w:val="1Titregris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pStyle w:val="11Soustitr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111Soustitr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33CA0655"/>
    <w:multiLevelType w:val="hybridMultilevel"/>
    <w:tmpl w:val="36A24D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707AB2"/>
    <w:multiLevelType w:val="hybridMultilevel"/>
    <w:tmpl w:val="B3C8AA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9954C2"/>
    <w:multiLevelType w:val="hybridMultilevel"/>
    <w:tmpl w:val="C1A44D1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D0C13"/>
    <w:multiLevelType w:val="hybridMultilevel"/>
    <w:tmpl w:val="8A6A74E8"/>
    <w:lvl w:ilvl="0" w:tplc="727C71CE">
      <w:start w:val="1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5" w15:restartNumberingAfterBreak="0">
    <w:nsid w:val="440242BC"/>
    <w:multiLevelType w:val="hybridMultilevel"/>
    <w:tmpl w:val="F45E7C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F5710"/>
    <w:multiLevelType w:val="hybridMultilevel"/>
    <w:tmpl w:val="AD68F73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D11334"/>
    <w:multiLevelType w:val="hybridMultilevel"/>
    <w:tmpl w:val="CB38BE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FC29CB"/>
    <w:multiLevelType w:val="hybridMultilevel"/>
    <w:tmpl w:val="288A9F2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116770"/>
    <w:multiLevelType w:val="hybridMultilevel"/>
    <w:tmpl w:val="90580D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233BC4"/>
    <w:multiLevelType w:val="hybridMultilevel"/>
    <w:tmpl w:val="D64007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712E94"/>
    <w:multiLevelType w:val="hybridMultilevel"/>
    <w:tmpl w:val="31B4186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095580"/>
    <w:multiLevelType w:val="hybridMultilevel"/>
    <w:tmpl w:val="AFA4BA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3B5474"/>
    <w:multiLevelType w:val="hybridMultilevel"/>
    <w:tmpl w:val="D480D40C"/>
    <w:lvl w:ilvl="0" w:tplc="9D020226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4" w15:restartNumberingAfterBreak="0">
    <w:nsid w:val="57E10FA6"/>
    <w:multiLevelType w:val="hybridMultilevel"/>
    <w:tmpl w:val="9F7CCA10"/>
    <w:lvl w:ilvl="0" w:tplc="CC50CDF4">
      <w:start w:val="1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CF01DB6"/>
    <w:multiLevelType w:val="hybridMultilevel"/>
    <w:tmpl w:val="D9BCACC8"/>
    <w:lvl w:ilvl="0" w:tplc="82EC0B32">
      <w:numFmt w:val="bullet"/>
      <w:lvlText w:val=""/>
      <w:lvlJc w:val="left"/>
      <w:pPr>
        <w:ind w:left="786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6" w15:restartNumberingAfterBreak="0">
    <w:nsid w:val="5EF078EC"/>
    <w:multiLevelType w:val="hybridMultilevel"/>
    <w:tmpl w:val="6D4C94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1D24A3"/>
    <w:multiLevelType w:val="hybridMultilevel"/>
    <w:tmpl w:val="58203E4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1D2F66"/>
    <w:multiLevelType w:val="hybridMultilevel"/>
    <w:tmpl w:val="B4F2173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734377"/>
    <w:multiLevelType w:val="hybridMultilevel"/>
    <w:tmpl w:val="C6AA01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925F79"/>
    <w:multiLevelType w:val="hybridMultilevel"/>
    <w:tmpl w:val="EA7C20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EE5424"/>
    <w:multiLevelType w:val="hybridMultilevel"/>
    <w:tmpl w:val="69A457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455A68"/>
    <w:multiLevelType w:val="hybridMultilevel"/>
    <w:tmpl w:val="00ECBF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EE50E8"/>
    <w:multiLevelType w:val="hybridMultilevel"/>
    <w:tmpl w:val="48D6C03A"/>
    <w:lvl w:ilvl="0" w:tplc="97D0848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134F11"/>
    <w:multiLevelType w:val="hybridMultilevel"/>
    <w:tmpl w:val="1EC863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F51DE9"/>
    <w:multiLevelType w:val="hybridMultilevel"/>
    <w:tmpl w:val="65A629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7830CF"/>
    <w:multiLevelType w:val="hybridMultilevel"/>
    <w:tmpl w:val="4AB6BFFC"/>
    <w:lvl w:ilvl="0" w:tplc="586CA2BA">
      <w:start w:val="1"/>
      <w:numFmt w:val="lowerLetter"/>
      <w:pStyle w:val="Enumration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0C54E8"/>
    <w:multiLevelType w:val="hybridMultilevel"/>
    <w:tmpl w:val="A134D81E"/>
    <w:lvl w:ilvl="0" w:tplc="029EB184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36"/>
  </w:num>
  <w:num w:numId="5">
    <w:abstractNumId w:val="10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30"/>
  </w:num>
  <w:num w:numId="11">
    <w:abstractNumId w:val="13"/>
  </w:num>
  <w:num w:numId="12">
    <w:abstractNumId w:val="22"/>
  </w:num>
  <w:num w:numId="13">
    <w:abstractNumId w:val="15"/>
  </w:num>
  <w:num w:numId="14">
    <w:abstractNumId w:val="20"/>
  </w:num>
  <w:num w:numId="15">
    <w:abstractNumId w:val="6"/>
  </w:num>
  <w:num w:numId="16">
    <w:abstractNumId w:val="29"/>
  </w:num>
  <w:num w:numId="17">
    <w:abstractNumId w:val="18"/>
  </w:num>
  <w:num w:numId="18">
    <w:abstractNumId w:val="37"/>
  </w:num>
  <w:num w:numId="19">
    <w:abstractNumId w:val="25"/>
  </w:num>
  <w:num w:numId="20">
    <w:abstractNumId w:val="0"/>
  </w:num>
  <w:num w:numId="21">
    <w:abstractNumId w:val="24"/>
  </w:num>
  <w:num w:numId="22">
    <w:abstractNumId w:val="14"/>
  </w:num>
  <w:num w:numId="23">
    <w:abstractNumId w:val="8"/>
  </w:num>
  <w:num w:numId="24">
    <w:abstractNumId w:val="23"/>
  </w:num>
  <w:num w:numId="25">
    <w:abstractNumId w:val="21"/>
  </w:num>
  <w:num w:numId="26">
    <w:abstractNumId w:val="11"/>
  </w:num>
  <w:num w:numId="27">
    <w:abstractNumId w:val="5"/>
  </w:num>
  <w:num w:numId="28">
    <w:abstractNumId w:val="12"/>
  </w:num>
  <w:num w:numId="29">
    <w:abstractNumId w:val="16"/>
  </w:num>
  <w:num w:numId="30">
    <w:abstractNumId w:val="32"/>
  </w:num>
  <w:num w:numId="31">
    <w:abstractNumId w:val="31"/>
  </w:num>
  <w:num w:numId="32">
    <w:abstractNumId w:val="2"/>
  </w:num>
  <w:num w:numId="33">
    <w:abstractNumId w:val="33"/>
  </w:num>
  <w:num w:numId="34">
    <w:abstractNumId w:val="34"/>
  </w:num>
  <w:num w:numId="35">
    <w:abstractNumId w:val="35"/>
  </w:num>
  <w:num w:numId="36">
    <w:abstractNumId w:val="3"/>
  </w:num>
  <w:num w:numId="37">
    <w:abstractNumId w:val="28"/>
  </w:num>
  <w:num w:numId="3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6"/>
  </w:num>
  <w:num w:numId="40">
    <w:abstractNumId w:val="9"/>
  </w:num>
  <w:num w:numId="41">
    <w:abstractNumId w:val="4"/>
  </w:num>
  <w:num w:numId="42">
    <w:abstractNumId w:val="27"/>
  </w:num>
  <w:num w:numId="4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"/>
  </w:num>
  <w:num w:numId="4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7"/>
  </w:num>
  <w:num w:numId="48">
    <w:abstractNumId w:val="19"/>
  </w:num>
  <w:num w:numId="4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39BD"/>
    <w:rsid w:val="00000DA3"/>
    <w:rsid w:val="00012BF8"/>
    <w:rsid w:val="00013FA7"/>
    <w:rsid w:val="00021A3F"/>
    <w:rsid w:val="000227A3"/>
    <w:rsid w:val="000251A3"/>
    <w:rsid w:val="00031CD7"/>
    <w:rsid w:val="00031DFB"/>
    <w:rsid w:val="0003445F"/>
    <w:rsid w:val="0003479A"/>
    <w:rsid w:val="00040A08"/>
    <w:rsid w:val="00040F33"/>
    <w:rsid w:val="00043899"/>
    <w:rsid w:val="0004394F"/>
    <w:rsid w:val="00045A76"/>
    <w:rsid w:val="00047586"/>
    <w:rsid w:val="000542D2"/>
    <w:rsid w:val="00055B3C"/>
    <w:rsid w:val="00057346"/>
    <w:rsid w:val="00061A83"/>
    <w:rsid w:val="00062030"/>
    <w:rsid w:val="00064614"/>
    <w:rsid w:val="00066501"/>
    <w:rsid w:val="00070596"/>
    <w:rsid w:val="0007139C"/>
    <w:rsid w:val="00071EA1"/>
    <w:rsid w:val="000851E2"/>
    <w:rsid w:val="00087031"/>
    <w:rsid w:val="00087C89"/>
    <w:rsid w:val="000916ED"/>
    <w:rsid w:val="00095AC3"/>
    <w:rsid w:val="00095C22"/>
    <w:rsid w:val="00095C98"/>
    <w:rsid w:val="000A0D5A"/>
    <w:rsid w:val="000A38C3"/>
    <w:rsid w:val="000A42A9"/>
    <w:rsid w:val="000A4E39"/>
    <w:rsid w:val="000A7792"/>
    <w:rsid w:val="000B4579"/>
    <w:rsid w:val="000B4C0F"/>
    <w:rsid w:val="000B613C"/>
    <w:rsid w:val="000C0B4A"/>
    <w:rsid w:val="000C4A1A"/>
    <w:rsid w:val="000C5238"/>
    <w:rsid w:val="000C781E"/>
    <w:rsid w:val="000D03B2"/>
    <w:rsid w:val="000D2655"/>
    <w:rsid w:val="000D4959"/>
    <w:rsid w:val="000D4F5A"/>
    <w:rsid w:val="000E0F71"/>
    <w:rsid w:val="000E3A50"/>
    <w:rsid w:val="000E3E52"/>
    <w:rsid w:val="000E5B84"/>
    <w:rsid w:val="000E7821"/>
    <w:rsid w:val="000F65D1"/>
    <w:rsid w:val="00110C5E"/>
    <w:rsid w:val="001110AF"/>
    <w:rsid w:val="00114B5F"/>
    <w:rsid w:val="00123C37"/>
    <w:rsid w:val="001277AF"/>
    <w:rsid w:val="00131D87"/>
    <w:rsid w:val="0014301C"/>
    <w:rsid w:val="0014460B"/>
    <w:rsid w:val="00146706"/>
    <w:rsid w:val="00146ACC"/>
    <w:rsid w:val="001479C9"/>
    <w:rsid w:val="001507AF"/>
    <w:rsid w:val="0015436A"/>
    <w:rsid w:val="0015555F"/>
    <w:rsid w:val="0015678B"/>
    <w:rsid w:val="00162AB3"/>
    <w:rsid w:val="00162C8C"/>
    <w:rsid w:val="001631FF"/>
    <w:rsid w:val="0016360B"/>
    <w:rsid w:val="00164142"/>
    <w:rsid w:val="001725B3"/>
    <w:rsid w:val="00173C08"/>
    <w:rsid w:val="0017659F"/>
    <w:rsid w:val="00180AC1"/>
    <w:rsid w:val="00181FF5"/>
    <w:rsid w:val="001839BD"/>
    <w:rsid w:val="00184CB4"/>
    <w:rsid w:val="00186CC2"/>
    <w:rsid w:val="00192E62"/>
    <w:rsid w:val="0019573B"/>
    <w:rsid w:val="001A0B4F"/>
    <w:rsid w:val="001A18FE"/>
    <w:rsid w:val="001A3F79"/>
    <w:rsid w:val="001A7790"/>
    <w:rsid w:val="001B3E94"/>
    <w:rsid w:val="001C0A31"/>
    <w:rsid w:val="001C3802"/>
    <w:rsid w:val="001C471A"/>
    <w:rsid w:val="001C5296"/>
    <w:rsid w:val="001C5365"/>
    <w:rsid w:val="001D06CA"/>
    <w:rsid w:val="001D2273"/>
    <w:rsid w:val="001D4310"/>
    <w:rsid w:val="001D5B85"/>
    <w:rsid w:val="001E0810"/>
    <w:rsid w:val="001E162E"/>
    <w:rsid w:val="001E1908"/>
    <w:rsid w:val="001E235E"/>
    <w:rsid w:val="001E5263"/>
    <w:rsid w:val="002037FB"/>
    <w:rsid w:val="00204DCD"/>
    <w:rsid w:val="002064E9"/>
    <w:rsid w:val="0021079F"/>
    <w:rsid w:val="002114D2"/>
    <w:rsid w:val="00213051"/>
    <w:rsid w:val="0021392D"/>
    <w:rsid w:val="00213AB2"/>
    <w:rsid w:val="00215369"/>
    <w:rsid w:val="00217739"/>
    <w:rsid w:val="0022058F"/>
    <w:rsid w:val="00220E54"/>
    <w:rsid w:val="00222D23"/>
    <w:rsid w:val="00223EA5"/>
    <w:rsid w:val="00226326"/>
    <w:rsid w:val="00227CB1"/>
    <w:rsid w:val="0023325E"/>
    <w:rsid w:val="0023519A"/>
    <w:rsid w:val="00240215"/>
    <w:rsid w:val="0024123B"/>
    <w:rsid w:val="00242C1E"/>
    <w:rsid w:val="00243B22"/>
    <w:rsid w:val="00245141"/>
    <w:rsid w:val="002510AB"/>
    <w:rsid w:val="00255076"/>
    <w:rsid w:val="00261761"/>
    <w:rsid w:val="0026318D"/>
    <w:rsid w:val="0027176A"/>
    <w:rsid w:val="0027244B"/>
    <w:rsid w:val="002732AE"/>
    <w:rsid w:val="00274E02"/>
    <w:rsid w:val="00277BED"/>
    <w:rsid w:val="0028051B"/>
    <w:rsid w:val="00282072"/>
    <w:rsid w:val="002870AC"/>
    <w:rsid w:val="00292272"/>
    <w:rsid w:val="00296574"/>
    <w:rsid w:val="002973EB"/>
    <w:rsid w:val="002A021F"/>
    <w:rsid w:val="002A0AF8"/>
    <w:rsid w:val="002A1049"/>
    <w:rsid w:val="002A5FC5"/>
    <w:rsid w:val="002B3D32"/>
    <w:rsid w:val="002B4664"/>
    <w:rsid w:val="002B593A"/>
    <w:rsid w:val="002C6C81"/>
    <w:rsid w:val="002C752B"/>
    <w:rsid w:val="002D04A2"/>
    <w:rsid w:val="002D271B"/>
    <w:rsid w:val="002D3896"/>
    <w:rsid w:val="002D65EB"/>
    <w:rsid w:val="002E27BA"/>
    <w:rsid w:val="002E3BB2"/>
    <w:rsid w:val="002F486D"/>
    <w:rsid w:val="002F5FA2"/>
    <w:rsid w:val="002F72D2"/>
    <w:rsid w:val="0030031E"/>
    <w:rsid w:val="00301782"/>
    <w:rsid w:val="0030682D"/>
    <w:rsid w:val="00307143"/>
    <w:rsid w:val="003078BB"/>
    <w:rsid w:val="00310C84"/>
    <w:rsid w:val="00312164"/>
    <w:rsid w:val="00312FFC"/>
    <w:rsid w:val="00314A1B"/>
    <w:rsid w:val="00321100"/>
    <w:rsid w:val="00323C90"/>
    <w:rsid w:val="003251D6"/>
    <w:rsid w:val="00334E6D"/>
    <w:rsid w:val="0033547E"/>
    <w:rsid w:val="00336892"/>
    <w:rsid w:val="003374C4"/>
    <w:rsid w:val="003421AF"/>
    <w:rsid w:val="0034420D"/>
    <w:rsid w:val="003544E1"/>
    <w:rsid w:val="00354C14"/>
    <w:rsid w:val="00355774"/>
    <w:rsid w:val="00355DFE"/>
    <w:rsid w:val="00356E28"/>
    <w:rsid w:val="0035719F"/>
    <w:rsid w:val="00357FA2"/>
    <w:rsid w:val="00362095"/>
    <w:rsid w:val="00363607"/>
    <w:rsid w:val="00364AB0"/>
    <w:rsid w:val="00365686"/>
    <w:rsid w:val="003702E7"/>
    <w:rsid w:val="00374AD6"/>
    <w:rsid w:val="00377A57"/>
    <w:rsid w:val="003847F4"/>
    <w:rsid w:val="00384C47"/>
    <w:rsid w:val="003927B0"/>
    <w:rsid w:val="00393A0D"/>
    <w:rsid w:val="00395FF8"/>
    <w:rsid w:val="003979B1"/>
    <w:rsid w:val="003A0ADF"/>
    <w:rsid w:val="003A701A"/>
    <w:rsid w:val="003A7131"/>
    <w:rsid w:val="003B178E"/>
    <w:rsid w:val="003B4907"/>
    <w:rsid w:val="003C0392"/>
    <w:rsid w:val="003C06EB"/>
    <w:rsid w:val="003C1E41"/>
    <w:rsid w:val="003C219F"/>
    <w:rsid w:val="003C4DA4"/>
    <w:rsid w:val="003C7128"/>
    <w:rsid w:val="003C7563"/>
    <w:rsid w:val="003D323F"/>
    <w:rsid w:val="003D3755"/>
    <w:rsid w:val="003D570E"/>
    <w:rsid w:val="003F464E"/>
    <w:rsid w:val="004007C7"/>
    <w:rsid w:val="0040129C"/>
    <w:rsid w:val="004038CF"/>
    <w:rsid w:val="00406737"/>
    <w:rsid w:val="00406AF5"/>
    <w:rsid w:val="0041045B"/>
    <w:rsid w:val="004113E8"/>
    <w:rsid w:val="004156EB"/>
    <w:rsid w:val="0041667D"/>
    <w:rsid w:val="004174B6"/>
    <w:rsid w:val="004252CD"/>
    <w:rsid w:val="00426123"/>
    <w:rsid w:val="004264FC"/>
    <w:rsid w:val="00431348"/>
    <w:rsid w:val="0043149E"/>
    <w:rsid w:val="00440808"/>
    <w:rsid w:val="00441F5A"/>
    <w:rsid w:val="00443A39"/>
    <w:rsid w:val="00446A81"/>
    <w:rsid w:val="00446CE2"/>
    <w:rsid w:val="00451166"/>
    <w:rsid w:val="00453E05"/>
    <w:rsid w:val="004574CF"/>
    <w:rsid w:val="00461A76"/>
    <w:rsid w:val="004664C9"/>
    <w:rsid w:val="004737B0"/>
    <w:rsid w:val="004770F5"/>
    <w:rsid w:val="00481FAA"/>
    <w:rsid w:val="00482CC7"/>
    <w:rsid w:val="004868A4"/>
    <w:rsid w:val="0049164C"/>
    <w:rsid w:val="00493566"/>
    <w:rsid w:val="00493EA5"/>
    <w:rsid w:val="00494719"/>
    <w:rsid w:val="0049491D"/>
    <w:rsid w:val="00495AB8"/>
    <w:rsid w:val="004A0F43"/>
    <w:rsid w:val="004A2BB7"/>
    <w:rsid w:val="004A4429"/>
    <w:rsid w:val="004A4ABF"/>
    <w:rsid w:val="004A4B89"/>
    <w:rsid w:val="004A63F7"/>
    <w:rsid w:val="004B04AC"/>
    <w:rsid w:val="004B0737"/>
    <w:rsid w:val="004B2262"/>
    <w:rsid w:val="004B77EB"/>
    <w:rsid w:val="004C1698"/>
    <w:rsid w:val="004C1838"/>
    <w:rsid w:val="004C2DE7"/>
    <w:rsid w:val="004C43C4"/>
    <w:rsid w:val="004C4C78"/>
    <w:rsid w:val="004C7E09"/>
    <w:rsid w:val="004D392D"/>
    <w:rsid w:val="004E207F"/>
    <w:rsid w:val="004E500B"/>
    <w:rsid w:val="004F13E7"/>
    <w:rsid w:val="004F3DEC"/>
    <w:rsid w:val="004F593F"/>
    <w:rsid w:val="004F5CC6"/>
    <w:rsid w:val="00504E01"/>
    <w:rsid w:val="00505FCD"/>
    <w:rsid w:val="005065C5"/>
    <w:rsid w:val="005129D7"/>
    <w:rsid w:val="00513B26"/>
    <w:rsid w:val="00515A62"/>
    <w:rsid w:val="00520088"/>
    <w:rsid w:val="00522273"/>
    <w:rsid w:val="0052340F"/>
    <w:rsid w:val="005254BE"/>
    <w:rsid w:val="00525534"/>
    <w:rsid w:val="00543E4A"/>
    <w:rsid w:val="005508D6"/>
    <w:rsid w:val="00552260"/>
    <w:rsid w:val="00552CD1"/>
    <w:rsid w:val="00553022"/>
    <w:rsid w:val="00553E12"/>
    <w:rsid w:val="00556938"/>
    <w:rsid w:val="00560EE2"/>
    <w:rsid w:val="005626AA"/>
    <w:rsid w:val="00564173"/>
    <w:rsid w:val="00570225"/>
    <w:rsid w:val="00571E84"/>
    <w:rsid w:val="00580268"/>
    <w:rsid w:val="00582EBE"/>
    <w:rsid w:val="00583EBC"/>
    <w:rsid w:val="0058504F"/>
    <w:rsid w:val="00586ED2"/>
    <w:rsid w:val="00592E6D"/>
    <w:rsid w:val="00593C2D"/>
    <w:rsid w:val="00596AF4"/>
    <w:rsid w:val="005A229C"/>
    <w:rsid w:val="005B6C69"/>
    <w:rsid w:val="005C1AE6"/>
    <w:rsid w:val="005D1996"/>
    <w:rsid w:val="005D7A2C"/>
    <w:rsid w:val="005E0B2D"/>
    <w:rsid w:val="005E575A"/>
    <w:rsid w:val="005F13DE"/>
    <w:rsid w:val="005F2045"/>
    <w:rsid w:val="005F27A2"/>
    <w:rsid w:val="005F59E1"/>
    <w:rsid w:val="005F707C"/>
    <w:rsid w:val="005F7496"/>
    <w:rsid w:val="00600B58"/>
    <w:rsid w:val="00602060"/>
    <w:rsid w:val="00605076"/>
    <w:rsid w:val="006062D6"/>
    <w:rsid w:val="00606837"/>
    <w:rsid w:val="00606F79"/>
    <w:rsid w:val="006133A3"/>
    <w:rsid w:val="006134E9"/>
    <w:rsid w:val="006143B4"/>
    <w:rsid w:val="0062160C"/>
    <w:rsid w:val="00622099"/>
    <w:rsid w:val="00625A24"/>
    <w:rsid w:val="006317CE"/>
    <w:rsid w:val="006340B8"/>
    <w:rsid w:val="00636498"/>
    <w:rsid w:val="0064343B"/>
    <w:rsid w:val="006457FB"/>
    <w:rsid w:val="00650FDC"/>
    <w:rsid w:val="00653682"/>
    <w:rsid w:val="00653AF1"/>
    <w:rsid w:val="00655CD9"/>
    <w:rsid w:val="00655E49"/>
    <w:rsid w:val="006575AB"/>
    <w:rsid w:val="0066314A"/>
    <w:rsid w:val="00663957"/>
    <w:rsid w:val="00670088"/>
    <w:rsid w:val="00676CD5"/>
    <w:rsid w:val="0068454C"/>
    <w:rsid w:val="00685154"/>
    <w:rsid w:val="0068544C"/>
    <w:rsid w:val="0069396D"/>
    <w:rsid w:val="006970AC"/>
    <w:rsid w:val="006A381C"/>
    <w:rsid w:val="006A43AD"/>
    <w:rsid w:val="006A4716"/>
    <w:rsid w:val="006A66D7"/>
    <w:rsid w:val="006B0792"/>
    <w:rsid w:val="006B7BED"/>
    <w:rsid w:val="006C0183"/>
    <w:rsid w:val="006C671A"/>
    <w:rsid w:val="006D0E98"/>
    <w:rsid w:val="006D144F"/>
    <w:rsid w:val="006D6257"/>
    <w:rsid w:val="006D6353"/>
    <w:rsid w:val="006D6880"/>
    <w:rsid w:val="006D71F7"/>
    <w:rsid w:val="006E5493"/>
    <w:rsid w:val="006F377C"/>
    <w:rsid w:val="006F45B8"/>
    <w:rsid w:val="0070472A"/>
    <w:rsid w:val="0070499E"/>
    <w:rsid w:val="00705118"/>
    <w:rsid w:val="007061EF"/>
    <w:rsid w:val="007073D0"/>
    <w:rsid w:val="00711CB5"/>
    <w:rsid w:val="00715C46"/>
    <w:rsid w:val="00717049"/>
    <w:rsid w:val="007179AE"/>
    <w:rsid w:val="00720CDE"/>
    <w:rsid w:val="00724C03"/>
    <w:rsid w:val="00724ED2"/>
    <w:rsid w:val="00736BFF"/>
    <w:rsid w:val="00737C84"/>
    <w:rsid w:val="00737D33"/>
    <w:rsid w:val="00741075"/>
    <w:rsid w:val="0074471F"/>
    <w:rsid w:val="00745D80"/>
    <w:rsid w:val="007517E1"/>
    <w:rsid w:val="007522B9"/>
    <w:rsid w:val="007556FB"/>
    <w:rsid w:val="00756B65"/>
    <w:rsid w:val="00760C22"/>
    <w:rsid w:val="00761223"/>
    <w:rsid w:val="00762011"/>
    <w:rsid w:val="00763B83"/>
    <w:rsid w:val="00770B2E"/>
    <w:rsid w:val="007718E9"/>
    <w:rsid w:val="00771F09"/>
    <w:rsid w:val="00771F24"/>
    <w:rsid w:val="00775ED5"/>
    <w:rsid w:val="00775F69"/>
    <w:rsid w:val="00777240"/>
    <w:rsid w:val="00781424"/>
    <w:rsid w:val="00790A6A"/>
    <w:rsid w:val="00791A77"/>
    <w:rsid w:val="0079250A"/>
    <w:rsid w:val="007936A1"/>
    <w:rsid w:val="0079396D"/>
    <w:rsid w:val="007954C9"/>
    <w:rsid w:val="007A225C"/>
    <w:rsid w:val="007A4194"/>
    <w:rsid w:val="007A52FB"/>
    <w:rsid w:val="007C026F"/>
    <w:rsid w:val="007C1048"/>
    <w:rsid w:val="007C1A5E"/>
    <w:rsid w:val="007C1D4E"/>
    <w:rsid w:val="007C230D"/>
    <w:rsid w:val="007C7E83"/>
    <w:rsid w:val="007D0FE4"/>
    <w:rsid w:val="007D19E8"/>
    <w:rsid w:val="007D52E8"/>
    <w:rsid w:val="007D72AE"/>
    <w:rsid w:val="007E4220"/>
    <w:rsid w:val="007E42A4"/>
    <w:rsid w:val="007E5722"/>
    <w:rsid w:val="007F18D6"/>
    <w:rsid w:val="007F4323"/>
    <w:rsid w:val="007F70C9"/>
    <w:rsid w:val="008010A7"/>
    <w:rsid w:val="00802740"/>
    <w:rsid w:val="00802BCB"/>
    <w:rsid w:val="0080500C"/>
    <w:rsid w:val="00811B8E"/>
    <w:rsid w:val="008268D7"/>
    <w:rsid w:val="008303D6"/>
    <w:rsid w:val="008402F3"/>
    <w:rsid w:val="00844104"/>
    <w:rsid w:val="0085638C"/>
    <w:rsid w:val="00857DAB"/>
    <w:rsid w:val="00860B38"/>
    <w:rsid w:val="00862203"/>
    <w:rsid w:val="008639A3"/>
    <w:rsid w:val="008660FD"/>
    <w:rsid w:val="00866166"/>
    <w:rsid w:val="00872640"/>
    <w:rsid w:val="008733B1"/>
    <w:rsid w:val="00874510"/>
    <w:rsid w:val="008770CD"/>
    <w:rsid w:val="00882484"/>
    <w:rsid w:val="00883EDF"/>
    <w:rsid w:val="008855C7"/>
    <w:rsid w:val="00886434"/>
    <w:rsid w:val="008922DE"/>
    <w:rsid w:val="0089683B"/>
    <w:rsid w:val="008A07D8"/>
    <w:rsid w:val="008A181C"/>
    <w:rsid w:val="008A1A2C"/>
    <w:rsid w:val="008A2535"/>
    <w:rsid w:val="008A35FB"/>
    <w:rsid w:val="008A4920"/>
    <w:rsid w:val="008A5A16"/>
    <w:rsid w:val="008B12C4"/>
    <w:rsid w:val="008B36F1"/>
    <w:rsid w:val="008B42DC"/>
    <w:rsid w:val="008B43B8"/>
    <w:rsid w:val="008B43C6"/>
    <w:rsid w:val="008B4E7C"/>
    <w:rsid w:val="008B678D"/>
    <w:rsid w:val="008C17D9"/>
    <w:rsid w:val="008C35D0"/>
    <w:rsid w:val="008C4B90"/>
    <w:rsid w:val="008C4D18"/>
    <w:rsid w:val="008C5E3C"/>
    <w:rsid w:val="008C635D"/>
    <w:rsid w:val="008C68A3"/>
    <w:rsid w:val="008D013D"/>
    <w:rsid w:val="008D2E4D"/>
    <w:rsid w:val="008D4D42"/>
    <w:rsid w:val="008D5F6F"/>
    <w:rsid w:val="008D78F4"/>
    <w:rsid w:val="008E1284"/>
    <w:rsid w:val="008E3632"/>
    <w:rsid w:val="008E3CEE"/>
    <w:rsid w:val="008E48EE"/>
    <w:rsid w:val="008E4DD9"/>
    <w:rsid w:val="008E7F73"/>
    <w:rsid w:val="008F31EC"/>
    <w:rsid w:val="00912A3C"/>
    <w:rsid w:val="00913383"/>
    <w:rsid w:val="00914AE3"/>
    <w:rsid w:val="00915084"/>
    <w:rsid w:val="009150DB"/>
    <w:rsid w:val="00916F1D"/>
    <w:rsid w:val="00921101"/>
    <w:rsid w:val="00922F73"/>
    <w:rsid w:val="00923600"/>
    <w:rsid w:val="00925333"/>
    <w:rsid w:val="00926DE8"/>
    <w:rsid w:val="009271AE"/>
    <w:rsid w:val="0092774B"/>
    <w:rsid w:val="0093291A"/>
    <w:rsid w:val="009330B7"/>
    <w:rsid w:val="00933E59"/>
    <w:rsid w:val="0093488F"/>
    <w:rsid w:val="00935418"/>
    <w:rsid w:val="00937810"/>
    <w:rsid w:val="00941A21"/>
    <w:rsid w:val="00952267"/>
    <w:rsid w:val="00960BA7"/>
    <w:rsid w:val="0096244A"/>
    <w:rsid w:val="009628FD"/>
    <w:rsid w:val="00964C1E"/>
    <w:rsid w:val="0096558A"/>
    <w:rsid w:val="00965960"/>
    <w:rsid w:val="009672F2"/>
    <w:rsid w:val="00980A31"/>
    <w:rsid w:val="00983932"/>
    <w:rsid w:val="00984662"/>
    <w:rsid w:val="00986154"/>
    <w:rsid w:val="00986839"/>
    <w:rsid w:val="00990165"/>
    <w:rsid w:val="009943E8"/>
    <w:rsid w:val="00996F11"/>
    <w:rsid w:val="009A0BAB"/>
    <w:rsid w:val="009A1708"/>
    <w:rsid w:val="009A321B"/>
    <w:rsid w:val="009B2D2D"/>
    <w:rsid w:val="009C4C99"/>
    <w:rsid w:val="009C51DD"/>
    <w:rsid w:val="009C6BD4"/>
    <w:rsid w:val="009D21F4"/>
    <w:rsid w:val="009D220D"/>
    <w:rsid w:val="009D28A2"/>
    <w:rsid w:val="009D46A9"/>
    <w:rsid w:val="009D59B7"/>
    <w:rsid w:val="009E4680"/>
    <w:rsid w:val="009E46D8"/>
    <w:rsid w:val="009E4902"/>
    <w:rsid w:val="009E4C33"/>
    <w:rsid w:val="009E68FD"/>
    <w:rsid w:val="009F14FD"/>
    <w:rsid w:val="009F50A3"/>
    <w:rsid w:val="009F5D05"/>
    <w:rsid w:val="009F62A8"/>
    <w:rsid w:val="00A00A03"/>
    <w:rsid w:val="00A0224C"/>
    <w:rsid w:val="00A130E0"/>
    <w:rsid w:val="00A158DC"/>
    <w:rsid w:val="00A15AE8"/>
    <w:rsid w:val="00A21C5B"/>
    <w:rsid w:val="00A224FC"/>
    <w:rsid w:val="00A24A11"/>
    <w:rsid w:val="00A307FF"/>
    <w:rsid w:val="00A32943"/>
    <w:rsid w:val="00A33DED"/>
    <w:rsid w:val="00A37B69"/>
    <w:rsid w:val="00A4175C"/>
    <w:rsid w:val="00A518CF"/>
    <w:rsid w:val="00A53D11"/>
    <w:rsid w:val="00A546D6"/>
    <w:rsid w:val="00A60B1C"/>
    <w:rsid w:val="00A61F07"/>
    <w:rsid w:val="00A6393F"/>
    <w:rsid w:val="00A65513"/>
    <w:rsid w:val="00A66DF5"/>
    <w:rsid w:val="00A72972"/>
    <w:rsid w:val="00A72CEC"/>
    <w:rsid w:val="00A77A9A"/>
    <w:rsid w:val="00A83A44"/>
    <w:rsid w:val="00A85F4F"/>
    <w:rsid w:val="00A90AD3"/>
    <w:rsid w:val="00A90CE7"/>
    <w:rsid w:val="00A93FBB"/>
    <w:rsid w:val="00A94EA4"/>
    <w:rsid w:val="00A97058"/>
    <w:rsid w:val="00AA01A3"/>
    <w:rsid w:val="00AA1517"/>
    <w:rsid w:val="00AA1563"/>
    <w:rsid w:val="00AA28AE"/>
    <w:rsid w:val="00AA44EF"/>
    <w:rsid w:val="00AB03B8"/>
    <w:rsid w:val="00AB4A55"/>
    <w:rsid w:val="00AC042D"/>
    <w:rsid w:val="00AC27AC"/>
    <w:rsid w:val="00AC3921"/>
    <w:rsid w:val="00AC6294"/>
    <w:rsid w:val="00AC79E7"/>
    <w:rsid w:val="00AD139E"/>
    <w:rsid w:val="00AD36C8"/>
    <w:rsid w:val="00AD5FD1"/>
    <w:rsid w:val="00AD77FC"/>
    <w:rsid w:val="00AE05DD"/>
    <w:rsid w:val="00AE2CFB"/>
    <w:rsid w:val="00AE4F1F"/>
    <w:rsid w:val="00AF1777"/>
    <w:rsid w:val="00AF2E34"/>
    <w:rsid w:val="00AF458A"/>
    <w:rsid w:val="00AF462C"/>
    <w:rsid w:val="00AF59B1"/>
    <w:rsid w:val="00AF786F"/>
    <w:rsid w:val="00B012AB"/>
    <w:rsid w:val="00B037A7"/>
    <w:rsid w:val="00B07A5F"/>
    <w:rsid w:val="00B11326"/>
    <w:rsid w:val="00B11715"/>
    <w:rsid w:val="00B1533C"/>
    <w:rsid w:val="00B156D4"/>
    <w:rsid w:val="00B175C1"/>
    <w:rsid w:val="00B243BA"/>
    <w:rsid w:val="00B24A70"/>
    <w:rsid w:val="00B24CC8"/>
    <w:rsid w:val="00B26735"/>
    <w:rsid w:val="00B26E53"/>
    <w:rsid w:val="00B305E4"/>
    <w:rsid w:val="00B313B3"/>
    <w:rsid w:val="00B3313F"/>
    <w:rsid w:val="00B33E3F"/>
    <w:rsid w:val="00B41C1E"/>
    <w:rsid w:val="00B50C78"/>
    <w:rsid w:val="00B514FA"/>
    <w:rsid w:val="00B5759C"/>
    <w:rsid w:val="00B579FB"/>
    <w:rsid w:val="00B618F4"/>
    <w:rsid w:val="00B63211"/>
    <w:rsid w:val="00B64F6B"/>
    <w:rsid w:val="00B65A41"/>
    <w:rsid w:val="00B65A59"/>
    <w:rsid w:val="00B662FA"/>
    <w:rsid w:val="00B66B1A"/>
    <w:rsid w:val="00B66C94"/>
    <w:rsid w:val="00B6765E"/>
    <w:rsid w:val="00B67B8A"/>
    <w:rsid w:val="00B7004A"/>
    <w:rsid w:val="00B7085F"/>
    <w:rsid w:val="00B70E76"/>
    <w:rsid w:val="00B713F3"/>
    <w:rsid w:val="00B7197E"/>
    <w:rsid w:val="00B74F1D"/>
    <w:rsid w:val="00B759A4"/>
    <w:rsid w:val="00B77E2B"/>
    <w:rsid w:val="00B8659A"/>
    <w:rsid w:val="00B96842"/>
    <w:rsid w:val="00B97288"/>
    <w:rsid w:val="00BA011E"/>
    <w:rsid w:val="00BA14FB"/>
    <w:rsid w:val="00BA5A73"/>
    <w:rsid w:val="00BA70C1"/>
    <w:rsid w:val="00BA72D2"/>
    <w:rsid w:val="00BB2D21"/>
    <w:rsid w:val="00BB4BBA"/>
    <w:rsid w:val="00BB6D4A"/>
    <w:rsid w:val="00BC00AD"/>
    <w:rsid w:val="00BC3DDC"/>
    <w:rsid w:val="00BC65B0"/>
    <w:rsid w:val="00BC77F5"/>
    <w:rsid w:val="00BD01F4"/>
    <w:rsid w:val="00BD3257"/>
    <w:rsid w:val="00BD3FE6"/>
    <w:rsid w:val="00BD724A"/>
    <w:rsid w:val="00BD7E9D"/>
    <w:rsid w:val="00BE1E17"/>
    <w:rsid w:val="00BE2C7D"/>
    <w:rsid w:val="00BE3A2D"/>
    <w:rsid w:val="00BE435A"/>
    <w:rsid w:val="00BE73F0"/>
    <w:rsid w:val="00BF267F"/>
    <w:rsid w:val="00BF4E0B"/>
    <w:rsid w:val="00BF5D9A"/>
    <w:rsid w:val="00BF6043"/>
    <w:rsid w:val="00C0015B"/>
    <w:rsid w:val="00C04EA7"/>
    <w:rsid w:val="00C12D86"/>
    <w:rsid w:val="00C13372"/>
    <w:rsid w:val="00C1409A"/>
    <w:rsid w:val="00C17876"/>
    <w:rsid w:val="00C21B14"/>
    <w:rsid w:val="00C21B22"/>
    <w:rsid w:val="00C22B17"/>
    <w:rsid w:val="00C24BB0"/>
    <w:rsid w:val="00C27D4B"/>
    <w:rsid w:val="00C31137"/>
    <w:rsid w:val="00C3402A"/>
    <w:rsid w:val="00C368B8"/>
    <w:rsid w:val="00C37A64"/>
    <w:rsid w:val="00C40223"/>
    <w:rsid w:val="00C42254"/>
    <w:rsid w:val="00C47791"/>
    <w:rsid w:val="00C47A8F"/>
    <w:rsid w:val="00C53F4F"/>
    <w:rsid w:val="00C5611A"/>
    <w:rsid w:val="00C60CEB"/>
    <w:rsid w:val="00C61309"/>
    <w:rsid w:val="00C66DB8"/>
    <w:rsid w:val="00C67A9E"/>
    <w:rsid w:val="00C70F80"/>
    <w:rsid w:val="00C7143F"/>
    <w:rsid w:val="00C74DCA"/>
    <w:rsid w:val="00C775C1"/>
    <w:rsid w:val="00C80786"/>
    <w:rsid w:val="00C8169D"/>
    <w:rsid w:val="00C876AA"/>
    <w:rsid w:val="00C90E83"/>
    <w:rsid w:val="00C91EDA"/>
    <w:rsid w:val="00C92331"/>
    <w:rsid w:val="00C9263C"/>
    <w:rsid w:val="00C96757"/>
    <w:rsid w:val="00CB1853"/>
    <w:rsid w:val="00CB5733"/>
    <w:rsid w:val="00CC104A"/>
    <w:rsid w:val="00CD0BD5"/>
    <w:rsid w:val="00CD48E3"/>
    <w:rsid w:val="00CD5C95"/>
    <w:rsid w:val="00CE1F23"/>
    <w:rsid w:val="00CE27D9"/>
    <w:rsid w:val="00CF1C4D"/>
    <w:rsid w:val="00CF21A5"/>
    <w:rsid w:val="00CF416E"/>
    <w:rsid w:val="00CF4862"/>
    <w:rsid w:val="00D00FC6"/>
    <w:rsid w:val="00D106BE"/>
    <w:rsid w:val="00D142B0"/>
    <w:rsid w:val="00D14CAA"/>
    <w:rsid w:val="00D14E0D"/>
    <w:rsid w:val="00D1546F"/>
    <w:rsid w:val="00D16FF9"/>
    <w:rsid w:val="00D203FE"/>
    <w:rsid w:val="00D20874"/>
    <w:rsid w:val="00D212E7"/>
    <w:rsid w:val="00D27CB5"/>
    <w:rsid w:val="00D307A5"/>
    <w:rsid w:val="00D322CD"/>
    <w:rsid w:val="00D32442"/>
    <w:rsid w:val="00D36169"/>
    <w:rsid w:val="00D40BDA"/>
    <w:rsid w:val="00D431DF"/>
    <w:rsid w:val="00D47726"/>
    <w:rsid w:val="00D51BAC"/>
    <w:rsid w:val="00D52859"/>
    <w:rsid w:val="00D549C0"/>
    <w:rsid w:val="00D5799B"/>
    <w:rsid w:val="00D61FC1"/>
    <w:rsid w:val="00D62C13"/>
    <w:rsid w:val="00D64E01"/>
    <w:rsid w:val="00D65CDF"/>
    <w:rsid w:val="00D737F0"/>
    <w:rsid w:val="00D80143"/>
    <w:rsid w:val="00D8153E"/>
    <w:rsid w:val="00D84CBB"/>
    <w:rsid w:val="00D8632F"/>
    <w:rsid w:val="00D939C9"/>
    <w:rsid w:val="00DA005E"/>
    <w:rsid w:val="00DA497B"/>
    <w:rsid w:val="00DB26C7"/>
    <w:rsid w:val="00DC3ADD"/>
    <w:rsid w:val="00DC6777"/>
    <w:rsid w:val="00DD057F"/>
    <w:rsid w:val="00DD0F68"/>
    <w:rsid w:val="00DD65BA"/>
    <w:rsid w:val="00DE1A99"/>
    <w:rsid w:val="00DE402A"/>
    <w:rsid w:val="00DF1A5E"/>
    <w:rsid w:val="00DF59EC"/>
    <w:rsid w:val="00E03587"/>
    <w:rsid w:val="00E03895"/>
    <w:rsid w:val="00E04D40"/>
    <w:rsid w:val="00E113DC"/>
    <w:rsid w:val="00E12213"/>
    <w:rsid w:val="00E12552"/>
    <w:rsid w:val="00E16C03"/>
    <w:rsid w:val="00E17412"/>
    <w:rsid w:val="00E1757F"/>
    <w:rsid w:val="00E211A5"/>
    <w:rsid w:val="00E23DA7"/>
    <w:rsid w:val="00E3154B"/>
    <w:rsid w:val="00E32A7F"/>
    <w:rsid w:val="00E3637E"/>
    <w:rsid w:val="00E43B1F"/>
    <w:rsid w:val="00E441E5"/>
    <w:rsid w:val="00E442A9"/>
    <w:rsid w:val="00E447CA"/>
    <w:rsid w:val="00E53512"/>
    <w:rsid w:val="00E53DF0"/>
    <w:rsid w:val="00E54D49"/>
    <w:rsid w:val="00E54F11"/>
    <w:rsid w:val="00E60D9F"/>
    <w:rsid w:val="00E62FAD"/>
    <w:rsid w:val="00E70CA0"/>
    <w:rsid w:val="00E751EF"/>
    <w:rsid w:val="00E76125"/>
    <w:rsid w:val="00E76D9C"/>
    <w:rsid w:val="00E84B39"/>
    <w:rsid w:val="00E91B25"/>
    <w:rsid w:val="00E92026"/>
    <w:rsid w:val="00E951C6"/>
    <w:rsid w:val="00E965FB"/>
    <w:rsid w:val="00E97118"/>
    <w:rsid w:val="00EA07E1"/>
    <w:rsid w:val="00EB3766"/>
    <w:rsid w:val="00EB3EEB"/>
    <w:rsid w:val="00EC2C39"/>
    <w:rsid w:val="00EC347A"/>
    <w:rsid w:val="00EC35E5"/>
    <w:rsid w:val="00EC4E7C"/>
    <w:rsid w:val="00EC5046"/>
    <w:rsid w:val="00EC7FF1"/>
    <w:rsid w:val="00ED0C4A"/>
    <w:rsid w:val="00ED25FB"/>
    <w:rsid w:val="00ED298B"/>
    <w:rsid w:val="00ED2BEF"/>
    <w:rsid w:val="00ED3629"/>
    <w:rsid w:val="00ED5563"/>
    <w:rsid w:val="00ED5CF8"/>
    <w:rsid w:val="00ED74D6"/>
    <w:rsid w:val="00EE1E4D"/>
    <w:rsid w:val="00EE2B50"/>
    <w:rsid w:val="00EE42B3"/>
    <w:rsid w:val="00EE4CE1"/>
    <w:rsid w:val="00EE5E6E"/>
    <w:rsid w:val="00EE6580"/>
    <w:rsid w:val="00EE6D13"/>
    <w:rsid w:val="00EF050E"/>
    <w:rsid w:val="00EF2662"/>
    <w:rsid w:val="00EF33C5"/>
    <w:rsid w:val="00EF439E"/>
    <w:rsid w:val="00EF557A"/>
    <w:rsid w:val="00EF683A"/>
    <w:rsid w:val="00F00D70"/>
    <w:rsid w:val="00F02919"/>
    <w:rsid w:val="00F07B70"/>
    <w:rsid w:val="00F10A52"/>
    <w:rsid w:val="00F1321A"/>
    <w:rsid w:val="00F140B6"/>
    <w:rsid w:val="00F17F10"/>
    <w:rsid w:val="00F20DA7"/>
    <w:rsid w:val="00F25219"/>
    <w:rsid w:val="00F3204B"/>
    <w:rsid w:val="00F41FCA"/>
    <w:rsid w:val="00F44778"/>
    <w:rsid w:val="00F46A27"/>
    <w:rsid w:val="00F51EE2"/>
    <w:rsid w:val="00F525D5"/>
    <w:rsid w:val="00F52FF9"/>
    <w:rsid w:val="00F5313D"/>
    <w:rsid w:val="00F5337D"/>
    <w:rsid w:val="00F54770"/>
    <w:rsid w:val="00F560CF"/>
    <w:rsid w:val="00F6662D"/>
    <w:rsid w:val="00F66EC4"/>
    <w:rsid w:val="00F72033"/>
    <w:rsid w:val="00F73E86"/>
    <w:rsid w:val="00F80AB2"/>
    <w:rsid w:val="00F825FC"/>
    <w:rsid w:val="00F901B0"/>
    <w:rsid w:val="00F91A5E"/>
    <w:rsid w:val="00F9278D"/>
    <w:rsid w:val="00F95931"/>
    <w:rsid w:val="00FA2D07"/>
    <w:rsid w:val="00FA49E5"/>
    <w:rsid w:val="00FA7675"/>
    <w:rsid w:val="00FB11B9"/>
    <w:rsid w:val="00FB17CE"/>
    <w:rsid w:val="00FB2D58"/>
    <w:rsid w:val="00FB74B8"/>
    <w:rsid w:val="00FC0947"/>
    <w:rsid w:val="00FC1890"/>
    <w:rsid w:val="00FC2ABC"/>
    <w:rsid w:val="00FC54B8"/>
    <w:rsid w:val="00FC570B"/>
    <w:rsid w:val="00FC6433"/>
    <w:rsid w:val="00FC64A9"/>
    <w:rsid w:val="00FC70E8"/>
    <w:rsid w:val="00FC7626"/>
    <w:rsid w:val="00FD3BF1"/>
    <w:rsid w:val="00FD5157"/>
    <w:rsid w:val="00FD72A5"/>
    <w:rsid w:val="00FD76B5"/>
    <w:rsid w:val="00FE1D70"/>
    <w:rsid w:val="00FE1E2E"/>
    <w:rsid w:val="00FF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2188A58-D068-4010-8105-E402B575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8D6"/>
    <w:pPr>
      <w:spacing w:after="120" w:line="276" w:lineRule="auto"/>
      <w:jc w:val="both"/>
    </w:pPr>
    <w:rPr>
      <w:rFonts w:ascii="Century" w:hAnsi="Century"/>
    </w:rPr>
  </w:style>
  <w:style w:type="paragraph" w:styleId="Titre1">
    <w:name w:val="heading 1"/>
    <w:basedOn w:val="Normal"/>
    <w:next w:val="Normal"/>
    <w:link w:val="Titre1Car"/>
    <w:uiPriority w:val="9"/>
    <w:qFormat/>
    <w:rsid w:val="00E16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4C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14C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14C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04D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4DCD"/>
  </w:style>
  <w:style w:type="paragraph" w:styleId="Pieddepage">
    <w:name w:val="footer"/>
    <w:basedOn w:val="Normal"/>
    <w:link w:val="PieddepageCar"/>
    <w:uiPriority w:val="99"/>
    <w:unhideWhenUsed/>
    <w:rsid w:val="00204D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4DCD"/>
  </w:style>
  <w:style w:type="table" w:styleId="Grilledutableau">
    <w:name w:val="Table Grid"/>
    <w:basedOn w:val="TableauNormal"/>
    <w:uiPriority w:val="39"/>
    <w:rsid w:val="00C61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E16C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Titregris">
    <w:name w:val="1. Titre grisé"/>
    <w:basedOn w:val="Normal"/>
    <w:uiPriority w:val="2"/>
    <w:qFormat/>
    <w:rsid w:val="00A90AD3"/>
    <w:pPr>
      <w:numPr>
        <w:numId w:val="5"/>
      </w:numPr>
      <w:shd w:val="clear" w:color="auto" w:fill="FFFFFF" w:themeFill="background1"/>
      <w:spacing w:after="0"/>
    </w:pPr>
    <w:rPr>
      <w:b/>
      <w:sz w:val="36"/>
    </w:rPr>
  </w:style>
  <w:style w:type="paragraph" w:customStyle="1" w:styleId="11Soustitre">
    <w:name w:val="1.1 Sous titre"/>
    <w:basedOn w:val="1Titregris"/>
    <w:uiPriority w:val="3"/>
    <w:qFormat/>
    <w:rsid w:val="007F18D6"/>
    <w:pPr>
      <w:numPr>
        <w:ilvl w:val="1"/>
      </w:numPr>
      <w:shd w:val="clear" w:color="auto" w:fill="auto"/>
      <w:spacing w:before="240"/>
    </w:pPr>
    <w:rPr>
      <w:sz w:val="32"/>
    </w:rPr>
  </w:style>
  <w:style w:type="paragraph" w:customStyle="1" w:styleId="111Soustitre">
    <w:name w:val="1.1.1 Sous titre"/>
    <w:basedOn w:val="Normal"/>
    <w:uiPriority w:val="4"/>
    <w:qFormat/>
    <w:rsid w:val="00925333"/>
    <w:pPr>
      <w:numPr>
        <w:ilvl w:val="2"/>
        <w:numId w:val="5"/>
      </w:numPr>
      <w:spacing w:before="240" w:after="240"/>
    </w:pPr>
    <w:rPr>
      <w:b/>
      <w:sz w:val="28"/>
    </w:rPr>
  </w:style>
  <w:style w:type="paragraph" w:styleId="Titre">
    <w:name w:val="Title"/>
    <w:basedOn w:val="Normal"/>
    <w:next w:val="Normal"/>
    <w:link w:val="TitreCar"/>
    <w:uiPriority w:val="1"/>
    <w:qFormat/>
    <w:rsid w:val="007F18D6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44"/>
      <w:szCs w:val="52"/>
    </w:rPr>
  </w:style>
  <w:style w:type="character" w:customStyle="1" w:styleId="TitreCar">
    <w:name w:val="Titre Car"/>
    <w:basedOn w:val="Policepardfaut"/>
    <w:link w:val="Titre"/>
    <w:uiPriority w:val="1"/>
    <w:rsid w:val="007F18D6"/>
    <w:rPr>
      <w:rFonts w:ascii="Century" w:eastAsiaTheme="majorEastAsia" w:hAnsi="Century" w:cstheme="majorBidi"/>
      <w:b/>
      <w:spacing w:val="5"/>
      <w:kern w:val="28"/>
      <w:sz w:val="44"/>
      <w:szCs w:val="52"/>
    </w:rPr>
  </w:style>
  <w:style w:type="paragraph" w:customStyle="1" w:styleId="Enumration">
    <w:name w:val="Enumération"/>
    <w:basedOn w:val="Normal"/>
    <w:qFormat/>
    <w:rsid w:val="00FC1890"/>
    <w:pPr>
      <w:numPr>
        <w:numId w:val="4"/>
      </w:numPr>
    </w:pPr>
    <w:rPr>
      <w:b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3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3566"/>
    <w:rPr>
      <w:rFonts w:ascii="Tahoma" w:hAnsi="Tahoma" w:cs="Tahoma"/>
      <w:sz w:val="16"/>
      <w:szCs w:val="1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14CAA"/>
    <w:pPr>
      <w:spacing w:line="259" w:lineRule="auto"/>
      <w:jc w:val="left"/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FB11B9"/>
    <w:pPr>
      <w:spacing w:after="0"/>
      <w:ind w:left="221"/>
      <w:jc w:val="left"/>
    </w:pPr>
    <w:rPr>
      <w:rFonts w:eastAsiaTheme="minorEastAsia" w:cs="Times New Roman"/>
      <w:sz w:val="20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FB11B9"/>
    <w:pPr>
      <w:spacing w:before="120"/>
      <w:jc w:val="left"/>
    </w:pPr>
    <w:rPr>
      <w:rFonts w:eastAsiaTheme="minorEastAsia" w:cs="Times New Roman"/>
      <w:b/>
      <w:caps/>
      <w:sz w:val="20"/>
      <w:lang w:eastAsia="fr-CH"/>
    </w:rPr>
  </w:style>
  <w:style w:type="paragraph" w:styleId="TM3">
    <w:name w:val="toc 3"/>
    <w:basedOn w:val="Normal"/>
    <w:next w:val="Normal"/>
    <w:autoRedefine/>
    <w:uiPriority w:val="39"/>
    <w:unhideWhenUsed/>
    <w:rsid w:val="00FB11B9"/>
    <w:pPr>
      <w:spacing w:after="0"/>
      <w:ind w:left="442"/>
      <w:jc w:val="left"/>
    </w:pPr>
    <w:rPr>
      <w:rFonts w:eastAsiaTheme="minorEastAsia" w:cs="Times New Roman"/>
      <w:sz w:val="20"/>
      <w:lang w:eastAsia="fr-CH"/>
    </w:rPr>
  </w:style>
  <w:style w:type="character" w:customStyle="1" w:styleId="Titre4Car">
    <w:name w:val="Titre 4 Car"/>
    <w:basedOn w:val="Policepardfaut"/>
    <w:link w:val="Titre4"/>
    <w:uiPriority w:val="9"/>
    <w:semiHidden/>
    <w:rsid w:val="00D14CA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3Car">
    <w:name w:val="Titre 3 Car"/>
    <w:basedOn w:val="Policepardfaut"/>
    <w:link w:val="Titre3"/>
    <w:uiPriority w:val="9"/>
    <w:rsid w:val="00D14C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D14C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14CAA"/>
    <w:rPr>
      <w:color w:val="0563C1" w:themeColor="hyperlink"/>
      <w:u w:val="single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FB11B9"/>
    <w:pPr>
      <w:spacing w:after="100"/>
      <w:ind w:left="1540"/>
    </w:pPr>
  </w:style>
  <w:style w:type="paragraph" w:styleId="Lgende">
    <w:name w:val="caption"/>
    <w:basedOn w:val="Normal"/>
    <w:next w:val="Normal"/>
    <w:uiPriority w:val="35"/>
    <w:unhideWhenUsed/>
    <w:qFormat/>
    <w:rsid w:val="00AD77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BC3DDC"/>
    <w:pPr>
      <w:spacing w:after="0"/>
    </w:pPr>
  </w:style>
  <w:style w:type="character" w:styleId="Lienhypertextesuivivisit">
    <w:name w:val="FollowedHyperlink"/>
    <w:basedOn w:val="Policepardfaut"/>
    <w:uiPriority w:val="99"/>
    <w:semiHidden/>
    <w:unhideWhenUsed/>
    <w:rsid w:val="00261761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6D68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5B8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E5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E5722"/>
    <w:rPr>
      <w:rFonts w:ascii="Courier New" w:eastAsia="Times New Roman" w:hAnsi="Courier New" w:cs="Courier New"/>
      <w:sz w:val="20"/>
      <w:szCs w:val="20"/>
      <w:lang w:eastAsia="fr-CH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16F1D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916F1D"/>
    <w:rPr>
      <w:rFonts w:eastAsiaTheme="minorEastAsia"/>
      <w:color w:val="5A5A5A" w:themeColor="text1" w:themeTint="A5"/>
      <w:spacing w:val="15"/>
    </w:rPr>
  </w:style>
  <w:style w:type="paragraph" w:styleId="Citation">
    <w:name w:val="Quote"/>
    <w:basedOn w:val="Normal"/>
    <w:next w:val="Normal"/>
    <w:link w:val="CitationCar"/>
    <w:uiPriority w:val="29"/>
    <w:qFormat/>
    <w:rsid w:val="00916F1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16F1D"/>
    <w:rPr>
      <w:rFonts w:ascii="Century" w:hAnsi="Century"/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217739"/>
    <w:rPr>
      <w:i/>
      <w:iCs/>
      <w:color w:val="5B9BD5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1773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17739"/>
    <w:rPr>
      <w:rFonts w:ascii="Century" w:hAnsi="Century"/>
      <w:i/>
      <w:iCs/>
      <w:color w:val="5B9BD5" w:themeColor="accent1"/>
    </w:rPr>
  </w:style>
  <w:style w:type="character" w:styleId="lev">
    <w:name w:val="Strong"/>
    <w:basedOn w:val="Policepardfaut"/>
    <w:uiPriority w:val="22"/>
    <w:qFormat/>
    <w:rsid w:val="00395F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tmp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ric\Documents\Mod&#232;les%20Office%20personnalis&#233;s\Rappor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F7D8F-1AD0-40D9-8DDC-82AA22AC8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Rapport.dotx</Template>
  <TotalTime>246</TotalTime>
  <Pages>11</Pages>
  <Words>1409</Words>
  <Characters>7753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Meric</dc:creator>
  <cp:keywords/>
  <dc:description/>
  <cp:lastModifiedBy>Bobi Quen-Quen</cp:lastModifiedBy>
  <cp:revision>71</cp:revision>
  <cp:lastPrinted>2017-05-09T07:43:00Z</cp:lastPrinted>
  <dcterms:created xsi:type="dcterms:W3CDTF">2018-01-11T13:36:00Z</dcterms:created>
  <dcterms:modified xsi:type="dcterms:W3CDTF">2018-04-11T09:20:00Z</dcterms:modified>
</cp:coreProperties>
</file>