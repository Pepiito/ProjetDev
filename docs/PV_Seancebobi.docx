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CA" w:rsidRDefault="00F41FCA"/>
    <w:p w:rsidR="002F72D2" w:rsidRDefault="002F72D2" w:rsidP="002F72D2">
      <w:pPr>
        <w:pStyle w:val="Titre"/>
      </w:pPr>
      <w:r>
        <w:t xml:space="preserve">Projet </w:t>
      </w:r>
    </w:p>
    <w:p w:rsidR="00D431DF" w:rsidRPr="00D431DF" w:rsidRDefault="00D431DF" w:rsidP="00D431DF">
      <w:pPr>
        <w:pStyle w:val="Titre"/>
      </w:pPr>
      <w:r>
        <w:t>Développement d’un outil en ligne de transformation de coordonnées géodésique Franco-Suisse</w:t>
      </w:r>
    </w:p>
    <w:p w:rsidR="002F72D2" w:rsidRDefault="002F72D2" w:rsidP="002F72D2">
      <w:pPr>
        <w:pStyle w:val="Titre"/>
      </w:pPr>
      <w:r>
        <w:t>Séance</w:t>
      </w:r>
    </w:p>
    <w:p w:rsidR="002F72D2" w:rsidRDefault="002F72D2" w:rsidP="002F72D2"/>
    <w:p w:rsidR="002F72D2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72FA0394" wp14:editId="7C682F29">
            <wp:simplePos x="0" y="0"/>
            <wp:positionH relativeFrom="column">
              <wp:posOffset>-42545</wp:posOffset>
            </wp:positionH>
            <wp:positionV relativeFrom="paragraph">
              <wp:posOffset>130175</wp:posOffset>
            </wp:positionV>
            <wp:extent cx="2324100" cy="2000250"/>
            <wp:effectExtent l="0" t="0" r="0" b="0"/>
            <wp:wrapSquare wrapText="bothSides"/>
            <wp:docPr id="7" name="Image 7" descr="Résultat de recherche d'images pour &quot;fr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franc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4" t="-1471" r="11912" b="-1504"/>
                    <a:stretch/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2D2" w:rsidRPr="00490A68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72C4094F" wp14:editId="65A5FED4">
            <wp:simplePos x="0" y="0"/>
            <wp:positionH relativeFrom="column">
              <wp:posOffset>2719705</wp:posOffset>
            </wp:positionH>
            <wp:positionV relativeFrom="paragraph">
              <wp:posOffset>80010</wp:posOffset>
            </wp:positionV>
            <wp:extent cx="2571750" cy="1672590"/>
            <wp:effectExtent l="0" t="0" r="0" b="3810"/>
            <wp:wrapSquare wrapText="bothSides"/>
            <wp:docPr id="6" name="Image 6" descr="Résultat de recherche d'images pour &quot;suis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uiss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2D2" w:rsidRDefault="002F72D2" w:rsidP="002F72D2"/>
    <w:p w:rsidR="002F72D2" w:rsidRPr="00AC08AA" w:rsidRDefault="002F72D2" w:rsidP="002F72D2"/>
    <w:p w:rsidR="002F72D2" w:rsidRDefault="002F72D2" w:rsidP="002F72D2">
      <w:pPr>
        <w:tabs>
          <w:tab w:val="left" w:pos="1418"/>
        </w:tabs>
        <w:jc w:val="center"/>
      </w:pPr>
    </w:p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Pr="009A1708" w:rsidRDefault="002F72D2" w:rsidP="002F72D2">
      <w:pPr>
        <w:rPr>
          <w:b/>
        </w:rPr>
      </w:pPr>
      <w:r w:rsidRPr="009A1708">
        <w:rPr>
          <w:b/>
        </w:rPr>
        <w:t>Filière :</w:t>
      </w:r>
      <w:r>
        <w:rPr>
          <w:b/>
        </w:rPr>
        <w:t xml:space="preserve"> EC+G</w:t>
      </w:r>
    </w:p>
    <w:p w:rsidR="002F72D2" w:rsidRPr="009A1708" w:rsidRDefault="002F72D2" w:rsidP="002F72D2">
      <w:r w:rsidRPr="009A1708">
        <w:t>Etudiants :</w:t>
      </w:r>
      <w:r>
        <w:t xml:space="preserve"> </w:t>
      </w:r>
      <w:r w:rsidR="007C026F">
        <w:t xml:space="preserve">Hugo Lecomte / Benoit Messiaen / </w:t>
      </w:r>
      <w:r>
        <w:t xml:space="preserve">Della Casa Bruno / Bobillier Quentin </w:t>
      </w:r>
    </w:p>
    <w:p w:rsidR="002F72D2" w:rsidRPr="009A1708" w:rsidRDefault="002F72D2" w:rsidP="002F72D2">
      <w:r w:rsidRPr="009A1708">
        <w:t>Professeur :</w:t>
      </w:r>
      <w:r>
        <w:t xml:space="preserve"> Ingensand Jens / Touzé Thomas / Cannelle Bertrand</w:t>
      </w:r>
    </w:p>
    <w:p w:rsidR="002F72D2" w:rsidRDefault="002F72D2" w:rsidP="002F72D2">
      <w:pPr>
        <w:jc w:val="left"/>
        <w:sectPr w:rsidR="002F72D2" w:rsidSect="00A307F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9A1708">
        <w:t>Date :</w:t>
      </w:r>
      <w:r>
        <w:t xml:space="preserve"> </w:t>
      </w:r>
      <w:r>
        <w:fldChar w:fldCharType="begin"/>
      </w:r>
      <w:r>
        <w:instrText xml:space="preserve"> TIME \@ "d MMMM yyyy" </w:instrText>
      </w:r>
      <w:r>
        <w:fldChar w:fldCharType="separate"/>
      </w:r>
      <w:r w:rsidR="005E59B5">
        <w:rPr>
          <w:noProof/>
        </w:rPr>
        <w:t>7 mars 2018</w:t>
      </w:r>
      <w:r>
        <w:fldChar w:fldCharType="end"/>
      </w:r>
    </w:p>
    <w:p w:rsidR="00E447CA" w:rsidRDefault="00E447CA" w:rsidP="00E447CA">
      <w:pPr>
        <w:pStyle w:val="Titre"/>
      </w:pPr>
      <w:r>
        <w:lastRenderedPageBreak/>
        <w:t>Table des matières</w:t>
      </w:r>
    </w:p>
    <w:p w:rsidR="00E447CA" w:rsidRPr="00E447CA" w:rsidRDefault="00E447CA" w:rsidP="00E447CA">
      <w:pPr>
        <w:pStyle w:val="Titre"/>
      </w:pPr>
    </w:p>
    <w:sdt>
      <w:sdtPr>
        <w:rPr>
          <w:rFonts w:eastAsiaTheme="minorHAnsi" w:cstheme="minorBidi"/>
          <w:b w:val="0"/>
          <w:caps w:val="0"/>
          <w:sz w:val="22"/>
          <w:lang w:eastAsia="en-US"/>
        </w:rPr>
        <w:id w:val="28313095"/>
        <w:docPartObj>
          <w:docPartGallery w:val="Table of Contents"/>
          <w:docPartUnique/>
        </w:docPartObj>
      </w:sdtPr>
      <w:sdtEndPr/>
      <w:sdtContent>
        <w:p w:rsidR="008E3CEE" w:rsidRDefault="00FB11B9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b w:val="0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TOC \h \z \t "1. Titre grisé;1;1.1 Sous titre;2;1.1.1 Sous titre;3" </w:instrText>
          </w:r>
          <w:r>
            <w:fldChar w:fldCharType="separate"/>
          </w:r>
          <w:hyperlink w:anchor="_Toc507580360" w:history="1">
            <w:r w:rsidR="008E3CEE" w:rsidRPr="00127F2D">
              <w:rPr>
                <w:rStyle w:val="Lienhypertexte"/>
                <w:noProof/>
              </w:rPr>
              <w:t>1.</w:t>
            </w:r>
            <w:r w:rsidR="008E3CEE">
              <w:rPr>
                <w:rFonts w:asciiTheme="minorHAnsi" w:hAnsiTheme="minorHAnsi" w:cstheme="minorBidi"/>
                <w:b w:val="0"/>
                <w:caps w:val="0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Procès-verbal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_Toc507580360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2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EF795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1" w:history="1">
            <w:r w:rsidR="008E3CEE" w:rsidRPr="00127F2D">
              <w:rPr>
                <w:rStyle w:val="Lienhypertexte"/>
                <w:noProof/>
              </w:rPr>
              <w:t>1.1.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21 février 2018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_Toc507580361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2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EF7951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2" w:history="1">
            <w:r w:rsidR="008E3CEE" w:rsidRPr="00127F2D">
              <w:rPr>
                <w:rStyle w:val="Lienhypertexte"/>
                <w:noProof/>
              </w:rPr>
              <w:t>1.1.1.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Séance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_Toc507580362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2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EF795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3" w:history="1">
            <w:r w:rsidR="008E3CEE" w:rsidRPr="00127F2D">
              <w:rPr>
                <w:rStyle w:val="Lienhypertexte"/>
                <w:noProof/>
              </w:rPr>
              <w:t>1.2.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28 février 2018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_Toc507580363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3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EF7951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4" w:history="1">
            <w:r w:rsidR="008E3CEE" w:rsidRPr="00127F2D">
              <w:rPr>
                <w:rStyle w:val="Lienhypertexte"/>
                <w:noProof/>
              </w:rPr>
              <w:t>1.2.1.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Préparation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_Toc507580364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3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EF7951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5" w:history="1">
            <w:r w:rsidR="008E3CEE" w:rsidRPr="00127F2D">
              <w:rPr>
                <w:rStyle w:val="Lienhypertexte"/>
                <w:noProof/>
              </w:rPr>
              <w:t>1.2.2.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Séance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_Toc507580365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3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8E3CEE" w:rsidRDefault="00EF7951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6" w:history="1">
            <w:r w:rsidR="008E3CEE" w:rsidRPr="00127F2D">
              <w:rPr>
                <w:rStyle w:val="Lienhypertexte"/>
                <w:noProof/>
              </w:rPr>
              <w:t>1.3.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XX mars 2018</w:t>
            </w:r>
            <w:r w:rsidR="008E3CEE">
              <w:rPr>
                <w:noProof/>
                <w:webHidden/>
              </w:rPr>
              <w:tab/>
            </w:r>
            <w:r w:rsidR="008E3CEE"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_Toc507580366 \h </w:instrText>
            </w:r>
            <w:r w:rsidR="008E3CEE">
              <w:rPr>
                <w:noProof/>
                <w:webHidden/>
              </w:rPr>
            </w:r>
            <w:r w:rsidR="008E3CEE"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5</w:t>
            </w:r>
            <w:r w:rsidR="008E3CEE">
              <w:rPr>
                <w:noProof/>
                <w:webHidden/>
              </w:rPr>
              <w:fldChar w:fldCharType="end"/>
            </w:r>
          </w:hyperlink>
        </w:p>
        <w:p w:rsidR="00D14CAA" w:rsidRDefault="00FB11B9">
          <w:pPr>
            <w:spacing w:after="160" w:line="259" w:lineRule="auto"/>
            <w:jc w:val="left"/>
          </w:pPr>
          <w:r>
            <w:fldChar w:fldCharType="end"/>
          </w:r>
        </w:p>
      </w:sdtContent>
    </w:sdt>
    <w:p w:rsidR="00CD48E3" w:rsidRDefault="00CD48E3">
      <w:pPr>
        <w:spacing w:after="160" w:line="259" w:lineRule="auto"/>
        <w:jc w:val="left"/>
      </w:pPr>
      <w:r>
        <w:br w:type="page"/>
      </w:r>
    </w:p>
    <w:p w:rsidR="0021392D" w:rsidRDefault="00916F1D" w:rsidP="0021392D">
      <w:pPr>
        <w:pStyle w:val="1Titregris"/>
      </w:pPr>
      <w:bookmarkStart w:id="0" w:name="_Toc507580360"/>
      <w:r>
        <w:lastRenderedPageBreak/>
        <w:t>Procès-verbal</w:t>
      </w:r>
      <w:bookmarkEnd w:id="0"/>
    </w:p>
    <w:p w:rsidR="007179AE" w:rsidRDefault="0041045B" w:rsidP="007179AE">
      <w:pPr>
        <w:pStyle w:val="11Soustitre"/>
      </w:pPr>
      <w:bookmarkStart w:id="1" w:name="_Toc507580361"/>
      <w:r>
        <w:t>21 février 2018</w:t>
      </w:r>
      <w:bookmarkEnd w:id="1"/>
    </w:p>
    <w:p w:rsidR="00916F1D" w:rsidRDefault="00916F1D" w:rsidP="00916F1D">
      <w:pPr>
        <w:pStyle w:val="111Soustitre"/>
      </w:pPr>
      <w:bookmarkStart w:id="2" w:name="_Toc507580362"/>
      <w:r>
        <w:t>Séance</w:t>
      </w:r>
      <w:bookmarkEnd w:id="2"/>
    </w:p>
    <w:p w:rsidR="00916F1D" w:rsidRDefault="00916F1D" w:rsidP="00916F1D">
      <w:pPr>
        <w:pStyle w:val="Citation"/>
        <w:jc w:val="left"/>
      </w:pPr>
      <w:r>
        <w:t>Personnes présentes : Cannelle, Touzé, Ingensand, Botton, Della Casa et Bobillier</w:t>
      </w:r>
    </w:p>
    <w:p w:rsidR="00916F1D" w:rsidRDefault="00916F1D" w:rsidP="00916F1D">
      <w:pPr>
        <w:pStyle w:val="Citation"/>
        <w:jc w:val="left"/>
      </w:pPr>
      <w:r>
        <w:t>Durée : 10h00-11h00</w:t>
      </w:r>
    </w:p>
    <w:p w:rsidR="00F3204B" w:rsidRDefault="00217739" w:rsidP="00217739">
      <w:pPr>
        <w:pStyle w:val="Paragraphedeliste"/>
        <w:numPr>
          <w:ilvl w:val="0"/>
          <w:numId w:val="32"/>
        </w:numPr>
      </w:pPr>
      <w:r>
        <w:t>Le rendu final sera le même pour tous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Un serveur sera mis en place pour faire le projet </w:t>
      </w:r>
      <w:r>
        <w:sym w:font="Wingdings" w:char="F0E0"/>
      </w:r>
      <w:r>
        <w:t xml:space="preserve"> machine virtuelle 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>La langue du projet sera le français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>Les étudiants français demande les langages que nous maîtrisons : html, css, javascript, php</w:t>
      </w:r>
      <w:r w:rsidR="00A15AE8">
        <w:t xml:space="preserve">. Nous maîtrisons également ses </w:t>
      </w:r>
      <w:r w:rsidR="004664C9">
        <w:t>langages</w:t>
      </w:r>
      <w:r w:rsidR="00A15AE8">
        <w:t>.</w:t>
      </w:r>
    </w:p>
    <w:p w:rsidR="00217739" w:rsidRPr="00217739" w:rsidRDefault="00217739" w:rsidP="00217739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28 février 2018 à 9h30</w:t>
      </w:r>
    </w:p>
    <w:p w:rsidR="000A38C3" w:rsidRDefault="000A38C3">
      <w:pPr>
        <w:spacing w:after="160" w:line="259" w:lineRule="auto"/>
        <w:jc w:val="left"/>
      </w:pPr>
      <w:r>
        <w:br w:type="page"/>
      </w:r>
    </w:p>
    <w:p w:rsidR="0041045B" w:rsidRDefault="0041045B" w:rsidP="007179AE">
      <w:pPr>
        <w:pStyle w:val="11Soustitre"/>
      </w:pPr>
      <w:bookmarkStart w:id="3" w:name="_Toc507580363"/>
      <w:r>
        <w:lastRenderedPageBreak/>
        <w:t>28 février 2018</w:t>
      </w:r>
      <w:bookmarkEnd w:id="3"/>
    </w:p>
    <w:p w:rsidR="00916F1D" w:rsidRDefault="00916F1D" w:rsidP="00916F1D">
      <w:pPr>
        <w:pStyle w:val="111Soustitre"/>
      </w:pPr>
      <w:bookmarkStart w:id="4" w:name="_Toc507580364"/>
      <w:r>
        <w:t>Préparation</w:t>
      </w:r>
      <w:bookmarkEnd w:id="4"/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>Accès machine virtuelle ?</w:t>
      </w:r>
    </w:p>
    <w:p w:rsidR="00600B58" w:rsidRDefault="00916F1D" w:rsidP="00D431DF">
      <w:pPr>
        <w:pStyle w:val="Paragraphedeliste"/>
        <w:numPr>
          <w:ilvl w:val="0"/>
          <w:numId w:val="31"/>
        </w:numPr>
      </w:pPr>
      <w:r>
        <w:t>Langage de programmation ?</w:t>
      </w:r>
      <w:r w:rsidR="00600B58">
        <w:t xml:space="preserve"> </w:t>
      </w:r>
    </w:p>
    <w:p w:rsidR="00916F1D" w:rsidRPr="00916F1D" w:rsidRDefault="00600B58" w:rsidP="00D431DF">
      <w:pPr>
        <w:pStyle w:val="Paragraphedeliste"/>
        <w:numPr>
          <w:ilvl w:val="0"/>
          <w:numId w:val="31"/>
        </w:numPr>
      </w:pPr>
      <w:r>
        <w:t xml:space="preserve">Code </w:t>
      </w:r>
      <w:r>
        <w:sym w:font="Wingdings" w:char="F0E0"/>
      </w:r>
      <w:r>
        <w:t xml:space="preserve"> OpenLayer, Ajax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Langue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Où en êtes-vous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Système de base </w:t>
      </w:r>
      <w:r>
        <w:sym w:font="Wingdings" w:char="F0E0"/>
      </w:r>
      <w:r>
        <w:t xml:space="preserve"> ETRS89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Fond de plan </w:t>
      </w:r>
      <w:r>
        <w:sym w:font="Wingdings" w:char="F0E0"/>
      </w:r>
      <w:r>
        <w:t xml:space="preserve"> OpenStreetMap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Qui fait-quoi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Rapport commun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Maquette Géoportail </w:t>
      </w:r>
      <w:r>
        <w:sym w:font="Wingdings" w:char="F0E0"/>
      </w:r>
      <w:r>
        <w:t xml:space="preserve"> PFP 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Séance hebdomadaire ?</w:t>
      </w:r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 xml:space="preserve">Groupe </w:t>
      </w:r>
      <w:r w:rsidR="00C74DCA">
        <w:t>WhatsApp</w:t>
      </w:r>
      <w:r>
        <w:t> ?</w:t>
      </w:r>
    </w:p>
    <w:p w:rsidR="00F20DA7" w:rsidRDefault="00EB3EEB" w:rsidP="00D431DF">
      <w:pPr>
        <w:pStyle w:val="Paragraphedeliste"/>
        <w:numPr>
          <w:ilvl w:val="0"/>
          <w:numId w:val="31"/>
        </w:numPr>
      </w:pPr>
      <w:r>
        <w:t>Dropbox groupe </w:t>
      </w:r>
      <w:r w:rsidR="00F20DA7">
        <w:t>?</w:t>
      </w:r>
    </w:p>
    <w:p w:rsidR="00916F1D" w:rsidRDefault="00916F1D" w:rsidP="00916F1D">
      <w:pPr>
        <w:pStyle w:val="111Soustitre"/>
      </w:pPr>
      <w:bookmarkStart w:id="5" w:name="_Toc507580365"/>
      <w:r>
        <w:t>Séance</w:t>
      </w:r>
      <w:bookmarkEnd w:id="5"/>
    </w:p>
    <w:p w:rsidR="00A66DF5" w:rsidRDefault="00A66DF5" w:rsidP="00A66DF5">
      <w:pPr>
        <w:pStyle w:val="Citation"/>
        <w:jc w:val="left"/>
      </w:pPr>
      <w:r>
        <w:t>Personnes présentes : Lecompte</w:t>
      </w:r>
      <w:r w:rsidR="00600B58">
        <w:t>,</w:t>
      </w:r>
      <w:r>
        <w:t xml:space="preserve"> Messiaen, Della Casa et Bobillier</w:t>
      </w:r>
      <w:r w:rsidR="00F20DA7">
        <w:t xml:space="preserve">, Cannelle, Ingensand, </w:t>
      </w:r>
      <w:r w:rsidR="008E4DD9">
        <w:t>Cristofol, Botton</w:t>
      </w:r>
    </w:p>
    <w:p w:rsidR="00A66DF5" w:rsidRDefault="00C04EA7" w:rsidP="00A66DF5">
      <w:pPr>
        <w:pStyle w:val="Citation"/>
        <w:jc w:val="left"/>
      </w:pPr>
      <w:r>
        <w:t>Durée : 9h30- 11h00</w:t>
      </w:r>
    </w:p>
    <w:p w:rsidR="00C74DCA" w:rsidRDefault="00F20DA7" w:rsidP="00C74DCA">
      <w:pPr>
        <w:pStyle w:val="Paragraphedeliste"/>
        <w:numPr>
          <w:ilvl w:val="0"/>
          <w:numId w:val="34"/>
        </w:numPr>
      </w:pPr>
      <w:r>
        <w:t>Information compte HEIG</w:t>
      </w:r>
      <w:r w:rsidR="007718E9">
        <w:t xml:space="preserve"> pour la machine virtuelle, login MDP </w:t>
      </w:r>
      <w:r w:rsidR="007718E9">
        <w:sym w:font="Wingdings" w:char="F0E0"/>
      </w:r>
      <w:r w:rsidR="007718E9">
        <w:t xml:space="preserve"> ENSG ont un problème de proxy pour l’instant</w:t>
      </w:r>
    </w:p>
    <w:p w:rsidR="00F20DA7" w:rsidRDefault="00F20DA7" w:rsidP="00C74DCA">
      <w:pPr>
        <w:pStyle w:val="Paragraphedeliste"/>
        <w:numPr>
          <w:ilvl w:val="0"/>
          <w:numId w:val="34"/>
        </w:numPr>
      </w:pPr>
      <w:r>
        <w:t xml:space="preserve">Mettre en place des étapes de suivi (séance hebdo ?) / séance avec une personne qui s’occupe de la gestion de projet du côté de </w:t>
      </w:r>
      <w:r w:rsidR="007718E9">
        <w:t>l’ENSG</w:t>
      </w:r>
    </w:p>
    <w:p w:rsidR="007718E9" w:rsidRDefault="007718E9" w:rsidP="00C74DCA">
      <w:pPr>
        <w:pStyle w:val="Paragraphedeliste"/>
        <w:numPr>
          <w:ilvl w:val="0"/>
          <w:numId w:val="34"/>
        </w:numPr>
      </w:pPr>
      <w:r>
        <w:t>M.Can</w:t>
      </w:r>
      <w:r w:rsidR="004E207F">
        <w:t>n</w:t>
      </w:r>
      <w:r>
        <w:t>elle se rend à l’ENSG</w:t>
      </w:r>
      <w:r w:rsidR="006970AC">
        <w:t xml:space="preserve"> le 29 et 30 mars 2018 </w:t>
      </w:r>
      <w:r w:rsidR="006970AC">
        <w:sym w:font="Wingdings" w:char="F0E0"/>
      </w:r>
      <w:r w:rsidR="006970AC">
        <w:t xml:space="preserve"> si besoin </w:t>
      </w:r>
    </w:p>
    <w:p w:rsidR="004E207F" w:rsidRDefault="00012BF8" w:rsidP="00C74DCA">
      <w:pPr>
        <w:pStyle w:val="Paragraphedeliste"/>
        <w:numPr>
          <w:ilvl w:val="0"/>
          <w:numId w:val="34"/>
        </w:numPr>
      </w:pPr>
      <w:r>
        <w:t xml:space="preserve">Feuille de route envoyé par Benoit et Hugo </w:t>
      </w:r>
      <w:r>
        <w:sym w:font="Wingdings" w:char="F0E0"/>
      </w:r>
      <w:r>
        <w:t xml:space="preserve"> c’est quoi Ajax ? </w:t>
      </w:r>
      <w:r>
        <w:sym w:font="Wingdings" w:char="F0E0"/>
      </w:r>
      <w:r>
        <w:t xml:space="preserve"> explication, ok pour nous</w:t>
      </w:r>
    </w:p>
    <w:p w:rsidR="00012BF8" w:rsidRDefault="00012BF8" w:rsidP="00012BF8">
      <w:pPr>
        <w:pStyle w:val="Paragraphedeliste"/>
        <w:numPr>
          <w:ilvl w:val="0"/>
          <w:numId w:val="34"/>
        </w:numPr>
      </w:pPr>
      <w:r>
        <w:t xml:space="preserve">Explication de ce qu’est Github </w:t>
      </w:r>
      <w:r>
        <w:sym w:font="Wingdings" w:char="F0E0"/>
      </w:r>
      <w:r>
        <w:t xml:space="preserve"> inscription et essai de connexion </w:t>
      </w:r>
      <w:r>
        <w:sym w:font="Wingdings" w:char="F0E0"/>
      </w:r>
      <w:r>
        <w:t xml:space="preserve"> à voir si cela fonctionne</w:t>
      </w:r>
    </w:p>
    <w:p w:rsidR="00EF2662" w:rsidRDefault="00EF2662" w:rsidP="00C74DCA">
      <w:pPr>
        <w:pStyle w:val="Paragraphedeliste"/>
        <w:numPr>
          <w:ilvl w:val="0"/>
          <w:numId w:val="34"/>
        </w:numPr>
      </w:pPr>
      <w:r>
        <w:t xml:space="preserve">ETRS89 sera le système de rencontre entre les 2 pays </w:t>
      </w:r>
      <w:r>
        <w:sym w:font="Wingdings" w:char="F0E0"/>
      </w:r>
      <w:r>
        <w:t xml:space="preserve"> voir comment faire pour la transformation d’altitude (en France, à Marseille se trouve la base des courbes géopotentielle</w:t>
      </w:r>
    </w:p>
    <w:p w:rsidR="00EF2662" w:rsidRDefault="00EF2662" w:rsidP="00A54EDA">
      <w:pPr>
        <w:pStyle w:val="Paragraphedeliste"/>
        <w:numPr>
          <w:ilvl w:val="0"/>
          <w:numId w:val="34"/>
        </w:numPr>
      </w:pPr>
      <w:r>
        <w:t>Le fond de carte sera OpenStreetMap ou Google Map</w:t>
      </w:r>
    </w:p>
    <w:p w:rsidR="00012BF8" w:rsidRDefault="00EF2662" w:rsidP="00A54EDA">
      <w:pPr>
        <w:pStyle w:val="Paragraphedeliste"/>
        <w:numPr>
          <w:ilvl w:val="0"/>
          <w:numId w:val="34"/>
        </w:numPr>
      </w:pPr>
      <w:r>
        <w:t>Echange des numéros WhatsApp et création d’un groupe  « Projet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0DA7" w:rsidTr="00F20DA7">
        <w:tc>
          <w:tcPr>
            <w:tcW w:w="4531" w:type="dxa"/>
          </w:tcPr>
          <w:p w:rsidR="00F20DA7" w:rsidRDefault="00F20DA7" w:rsidP="00F20DA7">
            <w:r>
              <w:t>Quentin Bobillier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+41 79 785 77 79</w:t>
            </w:r>
          </w:p>
        </w:tc>
      </w:tr>
      <w:tr w:rsidR="00F20DA7" w:rsidTr="00F20DA7">
        <w:tc>
          <w:tcPr>
            <w:tcW w:w="4531" w:type="dxa"/>
          </w:tcPr>
          <w:p w:rsidR="00F20DA7" w:rsidRDefault="00F20DA7" w:rsidP="00F20DA7">
            <w:r>
              <w:t>Bruno Della Casa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+41 79 917 85 78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lastRenderedPageBreak/>
              <w:t>Hugo Lecomte</w:t>
            </w:r>
          </w:p>
        </w:tc>
        <w:tc>
          <w:tcPr>
            <w:tcW w:w="4531" w:type="dxa"/>
          </w:tcPr>
          <w:p w:rsidR="00F20DA7" w:rsidRDefault="00F20DA7" w:rsidP="00F20DA7">
            <w:r>
              <w:t>+33 63 671 99 39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t>Benoit Messiaen</w:t>
            </w:r>
          </w:p>
        </w:tc>
        <w:tc>
          <w:tcPr>
            <w:tcW w:w="4531" w:type="dxa"/>
          </w:tcPr>
          <w:p w:rsidR="00F20DA7" w:rsidRDefault="00F20DA7" w:rsidP="00F20DA7">
            <w:r>
              <w:t>+33 78 001 86 93</w:t>
            </w:r>
          </w:p>
        </w:tc>
      </w:tr>
    </w:tbl>
    <w:p w:rsidR="00F20DA7" w:rsidRDefault="000D03B2" w:rsidP="000D03B2">
      <w:pPr>
        <w:pStyle w:val="Paragraphedeliste"/>
        <w:numPr>
          <w:ilvl w:val="0"/>
          <w:numId w:val="35"/>
        </w:numPr>
      </w:pPr>
      <w:r>
        <w:t xml:space="preserve">Il est relevé qu’il faudra se mettre d’accord sur les appellations entre nous </w:t>
      </w:r>
      <w:r>
        <w:sym w:font="Wingdings" w:char="F0E0"/>
      </w:r>
      <w:r>
        <w:t xml:space="preserve"> par ex : coord. carthésienne X,Y,Z et coord. géodésique lambda, phi, h</w:t>
      </w:r>
    </w:p>
    <w:p w:rsidR="00296574" w:rsidRDefault="00296574" w:rsidP="000D03B2">
      <w:pPr>
        <w:pStyle w:val="Paragraphedeliste"/>
        <w:numPr>
          <w:ilvl w:val="0"/>
          <w:numId w:val="35"/>
        </w:numPr>
      </w:pPr>
      <w:r>
        <w:t xml:space="preserve">Il faudrait faire une maquette du site </w:t>
      </w:r>
    </w:p>
    <w:p w:rsidR="00395FF8" w:rsidRDefault="00395FF8" w:rsidP="00395FF8">
      <w:pPr>
        <w:rPr>
          <w:rStyle w:val="lev"/>
        </w:rPr>
      </w:pPr>
      <w:r>
        <w:rPr>
          <w:rStyle w:val="lev"/>
        </w:rPr>
        <w:t>A faire :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Maquette du site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 puis envoi à Hugo et Benoit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Prendre contact avec M.Rey de Swisstopo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Mettre en place le programme GitHub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Régler le problème d’accès à la machine virtuelle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Hugo et Benoit</w:t>
      </w:r>
    </w:p>
    <w:p w:rsidR="00395FF8" w:rsidRPr="00395FF8" w:rsidRDefault="00395FF8" w:rsidP="00395FF8">
      <w:pPr>
        <w:rPr>
          <w:rStyle w:val="lev"/>
        </w:rPr>
      </w:pPr>
    </w:p>
    <w:p w:rsidR="008E3CEE" w:rsidRDefault="00C7143F" w:rsidP="00C7143F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 w:rsidR="00343387">
        <w:rPr>
          <w:rStyle w:val="Emphaseintense"/>
        </w:rPr>
        <w:t>le 7 mars 2018 à 9h30</w:t>
      </w:r>
    </w:p>
    <w:p w:rsidR="008E3CEE" w:rsidRDefault="008E3CEE">
      <w:pPr>
        <w:spacing w:after="160" w:line="259" w:lineRule="auto"/>
        <w:jc w:val="left"/>
        <w:rPr>
          <w:rStyle w:val="Emphaseintense"/>
          <w:i w:val="0"/>
          <w:iCs w:val="0"/>
        </w:rPr>
      </w:pPr>
      <w:r>
        <w:rPr>
          <w:rStyle w:val="Emphaseintense"/>
        </w:rPr>
        <w:br w:type="page"/>
      </w:r>
    </w:p>
    <w:p w:rsidR="00215369" w:rsidRDefault="00DA7CBF" w:rsidP="00215369">
      <w:pPr>
        <w:pStyle w:val="11Soustitre"/>
      </w:pPr>
      <w:bookmarkStart w:id="6" w:name="_Toc507580366"/>
      <w:r>
        <w:lastRenderedPageBreak/>
        <w:t>7</w:t>
      </w:r>
      <w:r w:rsidR="00215369">
        <w:t xml:space="preserve"> mars 2018</w:t>
      </w:r>
      <w:bookmarkEnd w:id="6"/>
    </w:p>
    <w:p w:rsidR="00DA7CBF" w:rsidRDefault="00DA7CBF" w:rsidP="00DA7CBF">
      <w:pPr>
        <w:pStyle w:val="111Soustitre"/>
      </w:pPr>
      <w:r>
        <w:t>Préparation</w:t>
      </w:r>
    </w:p>
    <w:p w:rsidR="00DA7CBF" w:rsidRDefault="00DA7CBF" w:rsidP="00DA7CBF">
      <w:pPr>
        <w:pStyle w:val="Paragraphedeliste"/>
        <w:numPr>
          <w:ilvl w:val="0"/>
          <w:numId w:val="31"/>
        </w:numPr>
      </w:pPr>
      <w:r>
        <w:t>Organisation ?</w:t>
      </w:r>
    </w:p>
    <w:p w:rsidR="00DA7CBF" w:rsidRDefault="00DA7CBF" w:rsidP="00DA7CBF">
      <w:pPr>
        <w:pStyle w:val="Paragraphedeliste"/>
        <w:numPr>
          <w:ilvl w:val="0"/>
          <w:numId w:val="31"/>
        </w:numPr>
      </w:pPr>
      <w:r>
        <w:t>Maquette ?</w:t>
      </w:r>
    </w:p>
    <w:p w:rsidR="00DA7CBF" w:rsidRDefault="00DA7CBF" w:rsidP="00DA7CBF">
      <w:pPr>
        <w:pStyle w:val="Paragraphedeliste"/>
        <w:numPr>
          <w:ilvl w:val="0"/>
          <w:numId w:val="31"/>
        </w:numPr>
      </w:pPr>
      <w:r>
        <w:t xml:space="preserve">Outils de gestion de projet </w:t>
      </w:r>
      <w:r>
        <w:sym w:font="Wingdings" w:char="F0E0"/>
      </w:r>
      <w:r>
        <w:t xml:space="preserve"> Gantt, Perth ?</w:t>
      </w:r>
    </w:p>
    <w:p w:rsidR="005E59B5" w:rsidRPr="00215369" w:rsidRDefault="00083F24" w:rsidP="005E59B5">
      <w:pPr>
        <w:pStyle w:val="Paragraphedeliste"/>
        <w:numPr>
          <w:ilvl w:val="0"/>
          <w:numId w:val="31"/>
        </w:numPr>
      </w:pPr>
      <w:r>
        <w:t>Avancement semaine prochaine ?</w:t>
      </w:r>
    </w:p>
    <w:p w:rsidR="00EF7951" w:rsidRPr="00EF7951" w:rsidRDefault="00EF7951" w:rsidP="00EF7951">
      <w:pPr>
        <w:pStyle w:val="111Soustitre"/>
      </w:pPr>
      <w:r w:rsidRPr="00EF7951">
        <w:t>Séance</w:t>
      </w:r>
    </w:p>
    <w:p w:rsidR="00EF7951" w:rsidRDefault="00EF7951" w:rsidP="00EF7951">
      <w:pPr>
        <w:pStyle w:val="Citation"/>
        <w:jc w:val="left"/>
      </w:pPr>
      <w:r>
        <w:t>Personnes présentes : Lecompte, Messiaen, Della Casa et Bobillier</w:t>
      </w:r>
    </w:p>
    <w:p w:rsidR="00EF7951" w:rsidRDefault="00EF7951" w:rsidP="00EF7951">
      <w:pPr>
        <w:pStyle w:val="Citation"/>
        <w:jc w:val="left"/>
      </w:pPr>
      <w:r>
        <w:t>Durée : 9h30- 10</w:t>
      </w:r>
      <w:r>
        <w:t>h</w:t>
      </w:r>
      <w:r>
        <w:t>3</w:t>
      </w:r>
      <w:bookmarkStart w:id="7" w:name="_GoBack"/>
      <w:bookmarkEnd w:id="7"/>
      <w:r>
        <w:t>0</w:t>
      </w:r>
    </w:p>
    <w:p w:rsidR="007179AE" w:rsidRDefault="007179AE" w:rsidP="007179AE"/>
    <w:sectPr w:rsidR="007179AE" w:rsidSect="008E48E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E84" w:rsidRDefault="00571E84" w:rsidP="00204DCD">
      <w:pPr>
        <w:spacing w:after="0" w:line="240" w:lineRule="auto"/>
      </w:pPr>
      <w:r>
        <w:separator/>
      </w:r>
    </w:p>
  </w:endnote>
  <w:endnote w:type="continuationSeparator" w:id="0">
    <w:p w:rsidR="00571E84" w:rsidRDefault="00571E84" w:rsidP="002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2F72D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6"/>
      <w:gridCol w:w="2474"/>
      <w:gridCol w:w="3262"/>
    </w:tblGrid>
    <w:tr w:rsidR="002F72D2" w:rsidTr="00762011">
      <w:tc>
        <w:tcPr>
          <w:tcW w:w="3369" w:type="dxa"/>
          <w:vAlign w:val="bottom"/>
        </w:tcPr>
        <w:p w:rsidR="002F72D2" w:rsidRDefault="002F72D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 wp14:anchorId="32423067" wp14:editId="30479AB0">
                <wp:extent cx="1620982" cy="522011"/>
                <wp:effectExtent l="0" t="0" r="0" b="0"/>
                <wp:docPr id="1" name="Image 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2F72D2" w:rsidRDefault="002F72D2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3A0ADF" w:rsidRPr="003A0ADF">
            <w:rPr>
              <w:noProof/>
              <w:lang w:val="fr-FR" w:eastAsia="fr-CH"/>
            </w:rPr>
            <w:t>2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2F72D2" w:rsidRDefault="002F72D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2F72D2" w:rsidRDefault="002F72D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46061F6A" wp14:editId="73EFF84D">
                <wp:extent cx="1234440" cy="554182"/>
                <wp:effectExtent l="0" t="0" r="3810" b="0"/>
                <wp:docPr id="3" name="Image 3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2F72D2" w:rsidRDefault="002F72D2" w:rsidP="00B579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EF7951" w:rsidP="00A307FF">
    <w:pPr>
      <w:pStyle w:val="Pieddepage"/>
      <w:jc w:val="right"/>
    </w:pPr>
    <w:r>
      <w:pict>
        <v:rect id="_x0000_i1026" style="width:453.6pt;height:1.5pt" o:hralign="center" o:hrstd="t" o:hrnoshade="t" o:hr="t" fillcolor="black [3213]" stroked="f"/>
      </w:pict>
    </w:r>
  </w:p>
  <w:p w:rsidR="002F72D2" w:rsidRDefault="002F72D2" w:rsidP="00A307FF">
    <w:pPr>
      <w:pStyle w:val="Pieddepage"/>
      <w:jc w:val="right"/>
    </w:pPr>
  </w:p>
  <w:p w:rsidR="002F72D2" w:rsidRDefault="002F72D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 wp14:anchorId="05B04D48" wp14:editId="579180AC">
          <wp:extent cx="2495550" cy="723900"/>
          <wp:effectExtent l="0" t="0" r="0" b="0"/>
          <wp:docPr id="5" name="Image 5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1C380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6"/>
      <w:gridCol w:w="2474"/>
      <w:gridCol w:w="3262"/>
    </w:tblGrid>
    <w:tr w:rsidR="001C3802" w:rsidTr="00762011">
      <w:tc>
        <w:tcPr>
          <w:tcW w:w="3369" w:type="dxa"/>
          <w:vAlign w:val="bottom"/>
        </w:tcPr>
        <w:p w:rsidR="001C3802" w:rsidRDefault="001C380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 wp14:anchorId="69830C78" wp14:editId="638238A0">
                <wp:extent cx="1620982" cy="522011"/>
                <wp:effectExtent l="0" t="0" r="0" b="0"/>
                <wp:docPr id="21" name="Image 2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1C3802" w:rsidRDefault="001C3802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EF7951" w:rsidRPr="00EF7951">
            <w:rPr>
              <w:noProof/>
              <w:lang w:val="fr-FR" w:eastAsia="fr-CH"/>
            </w:rPr>
            <w:t>4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1C3802" w:rsidRDefault="001C380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1C3802" w:rsidRDefault="001C380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15C33495" wp14:editId="7CC50587">
                <wp:extent cx="1234440" cy="554182"/>
                <wp:effectExtent l="0" t="0" r="3810" b="0"/>
                <wp:docPr id="22" name="Image 22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3802" w:rsidRDefault="001C3802" w:rsidP="00B579FB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EF7951" w:rsidP="00A307FF">
    <w:pPr>
      <w:pStyle w:val="Pieddepage"/>
      <w:jc w:val="right"/>
    </w:pPr>
    <w:r>
      <w:rPr>
        <w:noProof/>
        <w:lang w:val="fr-FR" w:eastAsia="fr-FR"/>
      </w:rPr>
      <w:pict w14:anchorId="573C81D5">
        <v:rect id="_x0000_i1028" style="width:453.6pt;height:1.5pt" o:hralign="center" o:hrstd="t" o:hrnoshade="t" o:hr="t" fillcolor="black [3213]" stroked="f"/>
      </w:pict>
    </w:r>
  </w:p>
  <w:p w:rsidR="001C3802" w:rsidRDefault="001C3802" w:rsidP="00A307FF">
    <w:pPr>
      <w:pStyle w:val="Pieddepage"/>
      <w:jc w:val="right"/>
    </w:pPr>
  </w:p>
  <w:p w:rsidR="001C3802" w:rsidRDefault="001C380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 wp14:anchorId="7050725D" wp14:editId="59404708">
          <wp:extent cx="2495550" cy="723900"/>
          <wp:effectExtent l="0" t="0" r="0" b="0"/>
          <wp:docPr id="24" name="Image 24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E84" w:rsidRDefault="00571E84" w:rsidP="00204DCD">
      <w:pPr>
        <w:spacing w:after="0" w:line="240" w:lineRule="auto"/>
      </w:pPr>
      <w:r>
        <w:separator/>
      </w:r>
    </w:p>
  </w:footnote>
  <w:footnote w:type="continuationSeparator" w:id="0">
    <w:p w:rsidR="00571E84" w:rsidRDefault="00571E84" w:rsidP="0020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Pr="009A1708" w:rsidRDefault="002F72D2">
    <w:pPr>
      <w:pStyle w:val="En-tte"/>
    </w:pPr>
    <w:r>
      <w:t xml:space="preserve">Della Casa / Bobillier </w:t>
    </w:r>
    <w:r w:rsidRPr="009A1708">
      <w:tab/>
    </w:r>
    <w:r w:rsidRPr="009A1708">
      <w:tab/>
      <w:t>Yverdon-les-Bains,</w:t>
    </w:r>
    <w:r>
      <w:t xml:space="preserve"> 2018</w:t>
    </w:r>
  </w:p>
  <w:p w:rsidR="002F72D2" w:rsidRPr="009A1708" w:rsidRDefault="002F72D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>
      <w:tab/>
      <w:t>SIG 4 et GeodAjust 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2F72D2" w:rsidTr="00C61309">
      <w:tc>
        <w:tcPr>
          <w:tcW w:w="4957" w:type="dxa"/>
        </w:tcPr>
        <w:p w:rsidR="002F72D2" w:rsidRDefault="002F72D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58159729" wp14:editId="4F54DD08">
                <wp:extent cx="2457915" cy="762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2F72D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2F72D2" w:rsidRDefault="002F72D2">
    <w:pPr>
      <w:pStyle w:val="En-tte"/>
    </w:pPr>
  </w:p>
  <w:p w:rsidR="002F72D2" w:rsidRDefault="00EF7951">
    <w:pPr>
      <w:pStyle w:val="En-tte"/>
    </w:pPr>
    <w:r>
      <w:pict>
        <v:rect id="_x0000_i1025" style="width:453.6pt;height:1.5pt" o:hralign="center" o:hrstd="t" o:hrnoshade="t" o:hr="t" fillcolor="black [3213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Pr="009A1708" w:rsidRDefault="002F72D2">
    <w:pPr>
      <w:pStyle w:val="En-tte"/>
    </w:pPr>
    <w:r>
      <w:t xml:space="preserve">Della Casa / </w:t>
    </w:r>
    <w:r w:rsidR="00B313B3">
      <w:t>Bobillier</w:t>
    </w:r>
    <w:r w:rsidR="00F66EC4">
      <w:t xml:space="preserve"> Quentin</w:t>
    </w:r>
    <w:r w:rsidR="00B313B3">
      <w:tab/>
    </w:r>
    <w:r w:rsidR="001C3802" w:rsidRPr="009A1708">
      <w:tab/>
      <w:t>Yverdon-les-Bains,</w:t>
    </w:r>
    <w:r w:rsidR="001C3802">
      <w:t xml:space="preserve"> le </w:t>
    </w:r>
    <w:r w:rsidR="001C3802">
      <w:fldChar w:fldCharType="begin"/>
    </w:r>
    <w:r w:rsidR="001C3802">
      <w:instrText xml:space="preserve"> TIME \@ "dd.MM.yyyy" </w:instrText>
    </w:r>
    <w:r w:rsidR="001C3802">
      <w:fldChar w:fldCharType="separate"/>
    </w:r>
    <w:r w:rsidR="005E59B5">
      <w:rPr>
        <w:noProof/>
      </w:rPr>
      <w:t>07.03.2018</w:t>
    </w:r>
    <w:r w:rsidR="001C3802">
      <w:fldChar w:fldCharType="end"/>
    </w:r>
    <w:r w:rsidR="001C3802" w:rsidRPr="009A1708">
      <w:t xml:space="preserve"> </w:t>
    </w:r>
  </w:p>
  <w:p w:rsidR="001C3802" w:rsidRPr="009A1708" w:rsidRDefault="001C380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 w:rsidRPr="009A1708">
      <w:tab/>
    </w:r>
    <w:r w:rsidR="002F72D2">
      <w:t>SIG 4 et GeodAjust 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1C3802" w:rsidTr="00C61309">
      <w:tc>
        <w:tcPr>
          <w:tcW w:w="4957" w:type="dxa"/>
        </w:tcPr>
        <w:p w:rsidR="001C3802" w:rsidRDefault="001C380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7B838AB3" wp14:editId="006CFDC7">
                <wp:extent cx="2457915" cy="762000"/>
                <wp:effectExtent l="0" t="0" r="0" b="0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1C380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1C3802" w:rsidRDefault="001C3802">
    <w:pPr>
      <w:pStyle w:val="En-tte"/>
    </w:pPr>
  </w:p>
  <w:p w:rsidR="001C3802" w:rsidRDefault="00EF7951">
    <w:pPr>
      <w:pStyle w:val="En-tte"/>
    </w:pPr>
    <w:r>
      <w:rPr>
        <w:noProof/>
        <w:lang w:val="fr-FR" w:eastAsia="fr-FR"/>
      </w:rPr>
      <w:pict w14:anchorId="1BE264AA">
        <v:rect id="_x0000_i1027" style="width:453.6pt;height:1.5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223F"/>
    <w:multiLevelType w:val="hybridMultilevel"/>
    <w:tmpl w:val="32C887D8"/>
    <w:lvl w:ilvl="0" w:tplc="FD1A945C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B46C04"/>
    <w:multiLevelType w:val="hybridMultilevel"/>
    <w:tmpl w:val="433E0D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87D"/>
    <w:multiLevelType w:val="hybridMultilevel"/>
    <w:tmpl w:val="F75E8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3571E"/>
    <w:multiLevelType w:val="hybridMultilevel"/>
    <w:tmpl w:val="AF6680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0D9"/>
    <w:multiLevelType w:val="hybridMultilevel"/>
    <w:tmpl w:val="401827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4BAD"/>
    <w:multiLevelType w:val="hybridMultilevel"/>
    <w:tmpl w:val="CC4AB2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03C0C"/>
    <w:multiLevelType w:val="hybridMultilevel"/>
    <w:tmpl w:val="4412F298"/>
    <w:lvl w:ilvl="0" w:tplc="6B68080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0CB1998"/>
    <w:multiLevelType w:val="multilevel"/>
    <w:tmpl w:val="6E9E2868"/>
    <w:lvl w:ilvl="0">
      <w:start w:val="1"/>
      <w:numFmt w:val="decimal"/>
      <w:pStyle w:val="1Titregris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11Soustitr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111Soustitr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3CA0655"/>
    <w:multiLevelType w:val="hybridMultilevel"/>
    <w:tmpl w:val="36A24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07AB2"/>
    <w:multiLevelType w:val="hybridMultilevel"/>
    <w:tmpl w:val="B3C8AA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954C2"/>
    <w:multiLevelType w:val="hybridMultilevel"/>
    <w:tmpl w:val="C1A44D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D0C13"/>
    <w:multiLevelType w:val="hybridMultilevel"/>
    <w:tmpl w:val="8A6A74E8"/>
    <w:lvl w:ilvl="0" w:tplc="727C71C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440242BC"/>
    <w:multiLevelType w:val="hybridMultilevel"/>
    <w:tmpl w:val="F45E7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F5710"/>
    <w:multiLevelType w:val="hybridMultilevel"/>
    <w:tmpl w:val="AD68F7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C29CB"/>
    <w:multiLevelType w:val="hybridMultilevel"/>
    <w:tmpl w:val="288A9F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33BC4"/>
    <w:multiLevelType w:val="hybridMultilevel"/>
    <w:tmpl w:val="D64007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12E94"/>
    <w:multiLevelType w:val="hybridMultilevel"/>
    <w:tmpl w:val="31B418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95580"/>
    <w:multiLevelType w:val="hybridMultilevel"/>
    <w:tmpl w:val="AFA4BA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B5474"/>
    <w:multiLevelType w:val="hybridMultilevel"/>
    <w:tmpl w:val="D480D40C"/>
    <w:lvl w:ilvl="0" w:tplc="9D02022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57E10FA6"/>
    <w:multiLevelType w:val="hybridMultilevel"/>
    <w:tmpl w:val="9F7CCA10"/>
    <w:lvl w:ilvl="0" w:tplc="CC50CDF4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CF01DB6"/>
    <w:multiLevelType w:val="hybridMultilevel"/>
    <w:tmpl w:val="D9BCACC8"/>
    <w:lvl w:ilvl="0" w:tplc="82EC0B32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65734377"/>
    <w:multiLevelType w:val="hybridMultilevel"/>
    <w:tmpl w:val="C6AA01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25F79"/>
    <w:multiLevelType w:val="hybridMultilevel"/>
    <w:tmpl w:val="EA7C20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E5424"/>
    <w:multiLevelType w:val="hybridMultilevel"/>
    <w:tmpl w:val="69A457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55A68"/>
    <w:multiLevelType w:val="hybridMultilevel"/>
    <w:tmpl w:val="00ECBF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E50E8"/>
    <w:multiLevelType w:val="hybridMultilevel"/>
    <w:tmpl w:val="48D6C03A"/>
    <w:lvl w:ilvl="0" w:tplc="97D08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4F11"/>
    <w:multiLevelType w:val="hybridMultilevel"/>
    <w:tmpl w:val="1EC863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51DE9"/>
    <w:multiLevelType w:val="hybridMultilevel"/>
    <w:tmpl w:val="65A62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830CF"/>
    <w:multiLevelType w:val="hybridMultilevel"/>
    <w:tmpl w:val="4AB6BFFC"/>
    <w:lvl w:ilvl="0" w:tplc="586CA2BA">
      <w:start w:val="1"/>
      <w:numFmt w:val="lowerLetter"/>
      <w:pStyle w:val="Enumration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C54E8"/>
    <w:multiLevelType w:val="hybridMultilevel"/>
    <w:tmpl w:val="A134D81E"/>
    <w:lvl w:ilvl="0" w:tplc="029EB18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8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2"/>
  </w:num>
  <w:num w:numId="11">
    <w:abstractNumId w:val="10"/>
  </w:num>
  <w:num w:numId="12">
    <w:abstractNumId w:val="17"/>
  </w:num>
  <w:num w:numId="13">
    <w:abstractNumId w:val="12"/>
  </w:num>
  <w:num w:numId="14">
    <w:abstractNumId w:val="15"/>
  </w:num>
  <w:num w:numId="15">
    <w:abstractNumId w:val="4"/>
  </w:num>
  <w:num w:numId="16">
    <w:abstractNumId w:val="21"/>
  </w:num>
  <w:num w:numId="17">
    <w:abstractNumId w:val="14"/>
  </w:num>
  <w:num w:numId="18">
    <w:abstractNumId w:val="29"/>
  </w:num>
  <w:num w:numId="19">
    <w:abstractNumId w:val="20"/>
  </w:num>
  <w:num w:numId="20">
    <w:abstractNumId w:val="0"/>
  </w:num>
  <w:num w:numId="21">
    <w:abstractNumId w:val="19"/>
  </w:num>
  <w:num w:numId="22">
    <w:abstractNumId w:val="11"/>
  </w:num>
  <w:num w:numId="23">
    <w:abstractNumId w:val="6"/>
  </w:num>
  <w:num w:numId="24">
    <w:abstractNumId w:val="18"/>
  </w:num>
  <w:num w:numId="25">
    <w:abstractNumId w:val="16"/>
  </w:num>
  <w:num w:numId="26">
    <w:abstractNumId w:val="8"/>
  </w:num>
  <w:num w:numId="27">
    <w:abstractNumId w:val="3"/>
  </w:num>
  <w:num w:numId="28">
    <w:abstractNumId w:val="9"/>
  </w:num>
  <w:num w:numId="29">
    <w:abstractNumId w:val="13"/>
  </w:num>
  <w:num w:numId="30">
    <w:abstractNumId w:val="24"/>
  </w:num>
  <w:num w:numId="31">
    <w:abstractNumId w:val="23"/>
  </w:num>
  <w:num w:numId="32">
    <w:abstractNumId w:val="1"/>
  </w:num>
  <w:num w:numId="33">
    <w:abstractNumId w:val="25"/>
  </w:num>
  <w:num w:numId="34">
    <w:abstractNumId w:val="26"/>
  </w:num>
  <w:num w:numId="35">
    <w:abstractNumId w:val="2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409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BD"/>
    <w:rsid w:val="00000DA3"/>
    <w:rsid w:val="00012BF8"/>
    <w:rsid w:val="00013FA7"/>
    <w:rsid w:val="00021A3F"/>
    <w:rsid w:val="000227A3"/>
    <w:rsid w:val="000251A3"/>
    <w:rsid w:val="00031CD7"/>
    <w:rsid w:val="00031DFB"/>
    <w:rsid w:val="0003445F"/>
    <w:rsid w:val="0003479A"/>
    <w:rsid w:val="00040A08"/>
    <w:rsid w:val="00040F33"/>
    <w:rsid w:val="00043899"/>
    <w:rsid w:val="0004394F"/>
    <w:rsid w:val="00045A76"/>
    <w:rsid w:val="00047586"/>
    <w:rsid w:val="000542D2"/>
    <w:rsid w:val="00055B3C"/>
    <w:rsid w:val="00057346"/>
    <w:rsid w:val="00061A83"/>
    <w:rsid w:val="00062030"/>
    <w:rsid w:val="00064614"/>
    <w:rsid w:val="00066501"/>
    <w:rsid w:val="00070596"/>
    <w:rsid w:val="0007139C"/>
    <w:rsid w:val="00071EA1"/>
    <w:rsid w:val="00083F24"/>
    <w:rsid w:val="000851E2"/>
    <w:rsid w:val="00087031"/>
    <w:rsid w:val="00087C89"/>
    <w:rsid w:val="00095AC3"/>
    <w:rsid w:val="00095C22"/>
    <w:rsid w:val="00095C98"/>
    <w:rsid w:val="000A0D5A"/>
    <w:rsid w:val="000A38C3"/>
    <w:rsid w:val="000A42A9"/>
    <w:rsid w:val="000A7792"/>
    <w:rsid w:val="000B4579"/>
    <w:rsid w:val="000B4C0F"/>
    <w:rsid w:val="000B613C"/>
    <w:rsid w:val="000C0B4A"/>
    <w:rsid w:val="000C4A1A"/>
    <w:rsid w:val="000C5238"/>
    <w:rsid w:val="000C781E"/>
    <w:rsid w:val="000D03B2"/>
    <w:rsid w:val="000D2655"/>
    <w:rsid w:val="000D4F5A"/>
    <w:rsid w:val="000E0F71"/>
    <w:rsid w:val="000E3A50"/>
    <w:rsid w:val="000E3E52"/>
    <w:rsid w:val="000E5B84"/>
    <w:rsid w:val="000E7821"/>
    <w:rsid w:val="000F65D1"/>
    <w:rsid w:val="00110C5E"/>
    <w:rsid w:val="00114B5F"/>
    <w:rsid w:val="00123C37"/>
    <w:rsid w:val="001277AF"/>
    <w:rsid w:val="00131D87"/>
    <w:rsid w:val="0014301C"/>
    <w:rsid w:val="0014460B"/>
    <w:rsid w:val="00146706"/>
    <w:rsid w:val="00146ACC"/>
    <w:rsid w:val="001479C9"/>
    <w:rsid w:val="001507AF"/>
    <w:rsid w:val="0015436A"/>
    <w:rsid w:val="0015555F"/>
    <w:rsid w:val="0015678B"/>
    <w:rsid w:val="00162AB3"/>
    <w:rsid w:val="00162C8C"/>
    <w:rsid w:val="001631FF"/>
    <w:rsid w:val="0016360B"/>
    <w:rsid w:val="00164142"/>
    <w:rsid w:val="00173C08"/>
    <w:rsid w:val="00180AC1"/>
    <w:rsid w:val="00181FF5"/>
    <w:rsid w:val="001839BD"/>
    <w:rsid w:val="00184CB4"/>
    <w:rsid w:val="00186CC2"/>
    <w:rsid w:val="0019573B"/>
    <w:rsid w:val="001A0B4F"/>
    <w:rsid w:val="001A18FE"/>
    <w:rsid w:val="001A3F79"/>
    <w:rsid w:val="001A7790"/>
    <w:rsid w:val="001B3E94"/>
    <w:rsid w:val="001C0A31"/>
    <w:rsid w:val="001C3802"/>
    <w:rsid w:val="001C471A"/>
    <w:rsid w:val="001C5296"/>
    <w:rsid w:val="001C5365"/>
    <w:rsid w:val="001D06CA"/>
    <w:rsid w:val="001D2273"/>
    <w:rsid w:val="001D4310"/>
    <w:rsid w:val="001D5B85"/>
    <w:rsid w:val="001E0810"/>
    <w:rsid w:val="001E162E"/>
    <w:rsid w:val="001E1908"/>
    <w:rsid w:val="001E235E"/>
    <w:rsid w:val="001E5263"/>
    <w:rsid w:val="002037FB"/>
    <w:rsid w:val="00204DCD"/>
    <w:rsid w:val="002064E9"/>
    <w:rsid w:val="0021079F"/>
    <w:rsid w:val="002114D2"/>
    <w:rsid w:val="00213051"/>
    <w:rsid w:val="0021392D"/>
    <w:rsid w:val="00213AB2"/>
    <w:rsid w:val="00215369"/>
    <w:rsid w:val="00217739"/>
    <w:rsid w:val="0022058F"/>
    <w:rsid w:val="00220E54"/>
    <w:rsid w:val="00222D23"/>
    <w:rsid w:val="00223EA5"/>
    <w:rsid w:val="00226326"/>
    <w:rsid w:val="00227CB1"/>
    <w:rsid w:val="0023325E"/>
    <w:rsid w:val="0023519A"/>
    <w:rsid w:val="00240215"/>
    <w:rsid w:val="0024123B"/>
    <w:rsid w:val="00242C1E"/>
    <w:rsid w:val="00243B22"/>
    <w:rsid w:val="00245141"/>
    <w:rsid w:val="002510AB"/>
    <w:rsid w:val="00255076"/>
    <w:rsid w:val="00261761"/>
    <w:rsid w:val="0026318D"/>
    <w:rsid w:val="0027176A"/>
    <w:rsid w:val="0027244B"/>
    <w:rsid w:val="002732AE"/>
    <w:rsid w:val="00274E02"/>
    <w:rsid w:val="00277BED"/>
    <w:rsid w:val="0028051B"/>
    <w:rsid w:val="00282072"/>
    <w:rsid w:val="002870AC"/>
    <w:rsid w:val="00296574"/>
    <w:rsid w:val="002973EB"/>
    <w:rsid w:val="002A021F"/>
    <w:rsid w:val="002A0AF8"/>
    <w:rsid w:val="002A1049"/>
    <w:rsid w:val="002B3D32"/>
    <w:rsid w:val="002B4664"/>
    <w:rsid w:val="002B593A"/>
    <w:rsid w:val="002C6C81"/>
    <w:rsid w:val="002C752B"/>
    <w:rsid w:val="002D04A2"/>
    <w:rsid w:val="002D271B"/>
    <w:rsid w:val="002D3896"/>
    <w:rsid w:val="002D65EB"/>
    <w:rsid w:val="002E27BA"/>
    <w:rsid w:val="002E3BB2"/>
    <w:rsid w:val="002F486D"/>
    <w:rsid w:val="002F5FA2"/>
    <w:rsid w:val="002F72D2"/>
    <w:rsid w:val="0030031E"/>
    <w:rsid w:val="00301782"/>
    <w:rsid w:val="0030682D"/>
    <w:rsid w:val="00307143"/>
    <w:rsid w:val="003078BB"/>
    <w:rsid w:val="00310C84"/>
    <w:rsid w:val="00312164"/>
    <w:rsid w:val="00312FFC"/>
    <w:rsid w:val="00314A1B"/>
    <w:rsid w:val="00321100"/>
    <w:rsid w:val="00323C90"/>
    <w:rsid w:val="003251D6"/>
    <w:rsid w:val="00334E6D"/>
    <w:rsid w:val="0033547E"/>
    <w:rsid w:val="00336892"/>
    <w:rsid w:val="003374C4"/>
    <w:rsid w:val="003421AF"/>
    <w:rsid w:val="00343387"/>
    <w:rsid w:val="0034420D"/>
    <w:rsid w:val="003544E1"/>
    <w:rsid w:val="00354C14"/>
    <w:rsid w:val="00355774"/>
    <w:rsid w:val="00355DFE"/>
    <w:rsid w:val="00356E28"/>
    <w:rsid w:val="0035719F"/>
    <w:rsid w:val="00357FA2"/>
    <w:rsid w:val="00362095"/>
    <w:rsid w:val="00363607"/>
    <w:rsid w:val="00364AB0"/>
    <w:rsid w:val="00365686"/>
    <w:rsid w:val="003702E7"/>
    <w:rsid w:val="00374AD6"/>
    <w:rsid w:val="00377A57"/>
    <w:rsid w:val="003847F4"/>
    <w:rsid w:val="00384C47"/>
    <w:rsid w:val="003927B0"/>
    <w:rsid w:val="00395FF8"/>
    <w:rsid w:val="003979B1"/>
    <w:rsid w:val="003A0ADF"/>
    <w:rsid w:val="003A701A"/>
    <w:rsid w:val="003A7131"/>
    <w:rsid w:val="003B178E"/>
    <w:rsid w:val="003B4907"/>
    <w:rsid w:val="003C0392"/>
    <w:rsid w:val="003C06EB"/>
    <w:rsid w:val="003C1E41"/>
    <w:rsid w:val="003C219F"/>
    <w:rsid w:val="003C4DA4"/>
    <w:rsid w:val="003C7128"/>
    <w:rsid w:val="003C7563"/>
    <w:rsid w:val="003D323F"/>
    <w:rsid w:val="003D3755"/>
    <w:rsid w:val="003D570E"/>
    <w:rsid w:val="003F464E"/>
    <w:rsid w:val="004007C7"/>
    <w:rsid w:val="0040129C"/>
    <w:rsid w:val="004038CF"/>
    <w:rsid w:val="00406737"/>
    <w:rsid w:val="00406AF5"/>
    <w:rsid w:val="0041045B"/>
    <w:rsid w:val="004113E8"/>
    <w:rsid w:val="0041667D"/>
    <w:rsid w:val="004174B6"/>
    <w:rsid w:val="004252CD"/>
    <w:rsid w:val="00426123"/>
    <w:rsid w:val="004264FC"/>
    <w:rsid w:val="00431348"/>
    <w:rsid w:val="0043149E"/>
    <w:rsid w:val="00440808"/>
    <w:rsid w:val="00441F5A"/>
    <w:rsid w:val="00443A39"/>
    <w:rsid w:val="00446A81"/>
    <w:rsid w:val="00446CE2"/>
    <w:rsid w:val="00451166"/>
    <w:rsid w:val="00453E05"/>
    <w:rsid w:val="004574CF"/>
    <w:rsid w:val="00461A76"/>
    <w:rsid w:val="004664C9"/>
    <w:rsid w:val="004737B0"/>
    <w:rsid w:val="004770F5"/>
    <w:rsid w:val="00481FAA"/>
    <w:rsid w:val="00482CC7"/>
    <w:rsid w:val="004868A4"/>
    <w:rsid w:val="0049164C"/>
    <w:rsid w:val="00493566"/>
    <w:rsid w:val="00493EA5"/>
    <w:rsid w:val="00494719"/>
    <w:rsid w:val="0049491D"/>
    <w:rsid w:val="00495AB8"/>
    <w:rsid w:val="004A0F43"/>
    <w:rsid w:val="004A2BB7"/>
    <w:rsid w:val="004A4429"/>
    <w:rsid w:val="004A4ABF"/>
    <w:rsid w:val="004A4B89"/>
    <w:rsid w:val="004A63F7"/>
    <w:rsid w:val="004B04AC"/>
    <w:rsid w:val="004B0737"/>
    <w:rsid w:val="004B2262"/>
    <w:rsid w:val="004B77EB"/>
    <w:rsid w:val="004C1698"/>
    <w:rsid w:val="004C1838"/>
    <w:rsid w:val="004C2DE7"/>
    <w:rsid w:val="004C43C4"/>
    <w:rsid w:val="004C4C78"/>
    <w:rsid w:val="004D392D"/>
    <w:rsid w:val="004E207F"/>
    <w:rsid w:val="004E500B"/>
    <w:rsid w:val="004F13E7"/>
    <w:rsid w:val="004F3DEC"/>
    <w:rsid w:val="004F593F"/>
    <w:rsid w:val="004F5CC6"/>
    <w:rsid w:val="00504E01"/>
    <w:rsid w:val="00505FCD"/>
    <w:rsid w:val="005065C5"/>
    <w:rsid w:val="005129D7"/>
    <w:rsid w:val="00513B26"/>
    <w:rsid w:val="00515A62"/>
    <w:rsid w:val="00520088"/>
    <w:rsid w:val="00522273"/>
    <w:rsid w:val="0052340F"/>
    <w:rsid w:val="005254BE"/>
    <w:rsid w:val="00525534"/>
    <w:rsid w:val="00543E4A"/>
    <w:rsid w:val="005508D6"/>
    <w:rsid w:val="00552260"/>
    <w:rsid w:val="00552CD1"/>
    <w:rsid w:val="00553022"/>
    <w:rsid w:val="00553E12"/>
    <w:rsid w:val="00556938"/>
    <w:rsid w:val="00560EE2"/>
    <w:rsid w:val="005626AA"/>
    <w:rsid w:val="00564173"/>
    <w:rsid w:val="00570225"/>
    <w:rsid w:val="00571E84"/>
    <w:rsid w:val="00580268"/>
    <w:rsid w:val="00582EBE"/>
    <w:rsid w:val="0058504F"/>
    <w:rsid w:val="00586ED2"/>
    <w:rsid w:val="00592E6D"/>
    <w:rsid w:val="00593C2D"/>
    <w:rsid w:val="00596AF4"/>
    <w:rsid w:val="005A229C"/>
    <w:rsid w:val="005B6C69"/>
    <w:rsid w:val="005C1AE6"/>
    <w:rsid w:val="005D1996"/>
    <w:rsid w:val="005D7A2C"/>
    <w:rsid w:val="005E0B2D"/>
    <w:rsid w:val="005E575A"/>
    <w:rsid w:val="005E59B5"/>
    <w:rsid w:val="005F2045"/>
    <w:rsid w:val="005F27A2"/>
    <w:rsid w:val="005F59E1"/>
    <w:rsid w:val="005F707C"/>
    <w:rsid w:val="005F7496"/>
    <w:rsid w:val="00600B58"/>
    <w:rsid w:val="00602060"/>
    <w:rsid w:val="00605076"/>
    <w:rsid w:val="006062D6"/>
    <w:rsid w:val="00606837"/>
    <w:rsid w:val="00606F79"/>
    <w:rsid w:val="006133A3"/>
    <w:rsid w:val="006134E9"/>
    <w:rsid w:val="006143B4"/>
    <w:rsid w:val="0062160C"/>
    <w:rsid w:val="00622099"/>
    <w:rsid w:val="00625A24"/>
    <w:rsid w:val="006317CE"/>
    <w:rsid w:val="006340B8"/>
    <w:rsid w:val="00636498"/>
    <w:rsid w:val="0064343B"/>
    <w:rsid w:val="006457FB"/>
    <w:rsid w:val="00650FDC"/>
    <w:rsid w:val="00653682"/>
    <w:rsid w:val="00653AF1"/>
    <w:rsid w:val="00655CD9"/>
    <w:rsid w:val="00655E49"/>
    <w:rsid w:val="006575AB"/>
    <w:rsid w:val="0066314A"/>
    <w:rsid w:val="00663957"/>
    <w:rsid w:val="00670088"/>
    <w:rsid w:val="00676CD5"/>
    <w:rsid w:val="0068454C"/>
    <w:rsid w:val="00685154"/>
    <w:rsid w:val="0068544C"/>
    <w:rsid w:val="0069396D"/>
    <w:rsid w:val="006970AC"/>
    <w:rsid w:val="006A381C"/>
    <w:rsid w:val="006A43AD"/>
    <w:rsid w:val="006A4716"/>
    <w:rsid w:val="006A66D7"/>
    <w:rsid w:val="006B0792"/>
    <w:rsid w:val="006B7BED"/>
    <w:rsid w:val="006C0183"/>
    <w:rsid w:val="006C671A"/>
    <w:rsid w:val="006D0E98"/>
    <w:rsid w:val="006D144F"/>
    <w:rsid w:val="006D6257"/>
    <w:rsid w:val="006D6353"/>
    <w:rsid w:val="006D6880"/>
    <w:rsid w:val="006D71F7"/>
    <w:rsid w:val="006E5493"/>
    <w:rsid w:val="006F377C"/>
    <w:rsid w:val="0070499E"/>
    <w:rsid w:val="00705118"/>
    <w:rsid w:val="007061EF"/>
    <w:rsid w:val="007073D0"/>
    <w:rsid w:val="00711CB5"/>
    <w:rsid w:val="00717049"/>
    <w:rsid w:val="007179AE"/>
    <w:rsid w:val="00720CDE"/>
    <w:rsid w:val="00724C03"/>
    <w:rsid w:val="00724ED2"/>
    <w:rsid w:val="00736BFF"/>
    <w:rsid w:val="00737D33"/>
    <w:rsid w:val="00741075"/>
    <w:rsid w:val="0074471F"/>
    <w:rsid w:val="00745D80"/>
    <w:rsid w:val="007517E1"/>
    <w:rsid w:val="007522B9"/>
    <w:rsid w:val="007556FB"/>
    <w:rsid w:val="00756B65"/>
    <w:rsid w:val="00760C22"/>
    <w:rsid w:val="00762011"/>
    <w:rsid w:val="00763B83"/>
    <w:rsid w:val="00770B2E"/>
    <w:rsid w:val="007718E9"/>
    <w:rsid w:val="00771F09"/>
    <w:rsid w:val="00771F24"/>
    <w:rsid w:val="00775ED5"/>
    <w:rsid w:val="00775F69"/>
    <w:rsid w:val="00777240"/>
    <w:rsid w:val="00781424"/>
    <w:rsid w:val="00790A6A"/>
    <w:rsid w:val="00791A77"/>
    <w:rsid w:val="0079250A"/>
    <w:rsid w:val="007936A1"/>
    <w:rsid w:val="0079396D"/>
    <w:rsid w:val="007A225C"/>
    <w:rsid w:val="007A4194"/>
    <w:rsid w:val="007A52FB"/>
    <w:rsid w:val="007C026F"/>
    <w:rsid w:val="007C1048"/>
    <w:rsid w:val="007C1A5E"/>
    <w:rsid w:val="007C1D4E"/>
    <w:rsid w:val="007C230D"/>
    <w:rsid w:val="007C7E83"/>
    <w:rsid w:val="007D0FE4"/>
    <w:rsid w:val="007D19E8"/>
    <w:rsid w:val="007D52E8"/>
    <w:rsid w:val="007D72AE"/>
    <w:rsid w:val="007E4220"/>
    <w:rsid w:val="007E42A4"/>
    <w:rsid w:val="007E5722"/>
    <w:rsid w:val="007F18D6"/>
    <w:rsid w:val="007F4323"/>
    <w:rsid w:val="007F70C9"/>
    <w:rsid w:val="008010A7"/>
    <w:rsid w:val="00802740"/>
    <w:rsid w:val="00802BCB"/>
    <w:rsid w:val="0080500C"/>
    <w:rsid w:val="00811B8E"/>
    <w:rsid w:val="008268D7"/>
    <w:rsid w:val="008303D6"/>
    <w:rsid w:val="008402F3"/>
    <w:rsid w:val="00844104"/>
    <w:rsid w:val="0085638C"/>
    <w:rsid w:val="00857DAB"/>
    <w:rsid w:val="00860B38"/>
    <w:rsid w:val="00862203"/>
    <w:rsid w:val="008639A3"/>
    <w:rsid w:val="008660FD"/>
    <w:rsid w:val="00866166"/>
    <w:rsid w:val="008733B1"/>
    <w:rsid w:val="00874510"/>
    <w:rsid w:val="008770CD"/>
    <w:rsid w:val="00882484"/>
    <w:rsid w:val="00883EDF"/>
    <w:rsid w:val="008855C7"/>
    <w:rsid w:val="00886434"/>
    <w:rsid w:val="008922DE"/>
    <w:rsid w:val="0089683B"/>
    <w:rsid w:val="008A07D8"/>
    <w:rsid w:val="008A181C"/>
    <w:rsid w:val="008A1A2C"/>
    <w:rsid w:val="008A2535"/>
    <w:rsid w:val="008A35FB"/>
    <w:rsid w:val="008A4920"/>
    <w:rsid w:val="008A5A16"/>
    <w:rsid w:val="008B12C4"/>
    <w:rsid w:val="008B36F1"/>
    <w:rsid w:val="008B42DC"/>
    <w:rsid w:val="008B43B8"/>
    <w:rsid w:val="008B43C6"/>
    <w:rsid w:val="008B4E7C"/>
    <w:rsid w:val="008B678D"/>
    <w:rsid w:val="008C17D9"/>
    <w:rsid w:val="008C35D0"/>
    <w:rsid w:val="008C4B90"/>
    <w:rsid w:val="008C5E3C"/>
    <w:rsid w:val="008C635D"/>
    <w:rsid w:val="008C68A3"/>
    <w:rsid w:val="008D013D"/>
    <w:rsid w:val="008D2E4D"/>
    <w:rsid w:val="008D4D42"/>
    <w:rsid w:val="008D5F6F"/>
    <w:rsid w:val="008D78F4"/>
    <w:rsid w:val="008E1284"/>
    <w:rsid w:val="008E3632"/>
    <w:rsid w:val="008E3CEE"/>
    <w:rsid w:val="008E48EE"/>
    <w:rsid w:val="008E4DD9"/>
    <w:rsid w:val="008E7F73"/>
    <w:rsid w:val="008F31EC"/>
    <w:rsid w:val="00912A3C"/>
    <w:rsid w:val="00913383"/>
    <w:rsid w:val="00914AE3"/>
    <w:rsid w:val="00915084"/>
    <w:rsid w:val="009150DB"/>
    <w:rsid w:val="00916F1D"/>
    <w:rsid w:val="00921101"/>
    <w:rsid w:val="00922F73"/>
    <w:rsid w:val="00923600"/>
    <w:rsid w:val="00925333"/>
    <w:rsid w:val="00926DE8"/>
    <w:rsid w:val="009271AE"/>
    <w:rsid w:val="0092774B"/>
    <w:rsid w:val="0093291A"/>
    <w:rsid w:val="009330B7"/>
    <w:rsid w:val="00933E59"/>
    <w:rsid w:val="0093488F"/>
    <w:rsid w:val="00937810"/>
    <w:rsid w:val="00952267"/>
    <w:rsid w:val="00960BA7"/>
    <w:rsid w:val="0096244A"/>
    <w:rsid w:val="009628FD"/>
    <w:rsid w:val="00964C1E"/>
    <w:rsid w:val="0096558A"/>
    <w:rsid w:val="00965960"/>
    <w:rsid w:val="009672F2"/>
    <w:rsid w:val="00980A31"/>
    <w:rsid w:val="00983932"/>
    <w:rsid w:val="00984662"/>
    <w:rsid w:val="00986154"/>
    <w:rsid w:val="00986839"/>
    <w:rsid w:val="00990165"/>
    <w:rsid w:val="00996F11"/>
    <w:rsid w:val="009A0BAB"/>
    <w:rsid w:val="009A1708"/>
    <w:rsid w:val="009A321B"/>
    <w:rsid w:val="009C4C99"/>
    <w:rsid w:val="009C6BD4"/>
    <w:rsid w:val="009D21F4"/>
    <w:rsid w:val="009D220D"/>
    <w:rsid w:val="009D28A2"/>
    <w:rsid w:val="009D46A9"/>
    <w:rsid w:val="009D59B7"/>
    <w:rsid w:val="009E4680"/>
    <w:rsid w:val="009E46D8"/>
    <w:rsid w:val="009E4902"/>
    <w:rsid w:val="009E4C33"/>
    <w:rsid w:val="009E68FD"/>
    <w:rsid w:val="009F14FD"/>
    <w:rsid w:val="009F50A3"/>
    <w:rsid w:val="009F5D05"/>
    <w:rsid w:val="009F62A8"/>
    <w:rsid w:val="00A00A03"/>
    <w:rsid w:val="00A0224C"/>
    <w:rsid w:val="00A130E0"/>
    <w:rsid w:val="00A158DC"/>
    <w:rsid w:val="00A15AE8"/>
    <w:rsid w:val="00A21C5B"/>
    <w:rsid w:val="00A224FC"/>
    <w:rsid w:val="00A24A11"/>
    <w:rsid w:val="00A307FF"/>
    <w:rsid w:val="00A32943"/>
    <w:rsid w:val="00A33DED"/>
    <w:rsid w:val="00A37B69"/>
    <w:rsid w:val="00A4175C"/>
    <w:rsid w:val="00A518CF"/>
    <w:rsid w:val="00A53D11"/>
    <w:rsid w:val="00A546D6"/>
    <w:rsid w:val="00A60B1C"/>
    <w:rsid w:val="00A61F07"/>
    <w:rsid w:val="00A6393F"/>
    <w:rsid w:val="00A65513"/>
    <w:rsid w:val="00A66DF5"/>
    <w:rsid w:val="00A72972"/>
    <w:rsid w:val="00A72CEC"/>
    <w:rsid w:val="00A77A9A"/>
    <w:rsid w:val="00A83A44"/>
    <w:rsid w:val="00A85F4F"/>
    <w:rsid w:val="00A90AD3"/>
    <w:rsid w:val="00A90CE7"/>
    <w:rsid w:val="00A93FBB"/>
    <w:rsid w:val="00A94EA4"/>
    <w:rsid w:val="00A97058"/>
    <w:rsid w:val="00AA01A3"/>
    <w:rsid w:val="00AA1517"/>
    <w:rsid w:val="00AA1563"/>
    <w:rsid w:val="00AA28AE"/>
    <w:rsid w:val="00AA44EF"/>
    <w:rsid w:val="00AB03B8"/>
    <w:rsid w:val="00AB4A55"/>
    <w:rsid w:val="00AC042D"/>
    <w:rsid w:val="00AC27AC"/>
    <w:rsid w:val="00AC3921"/>
    <w:rsid w:val="00AC6294"/>
    <w:rsid w:val="00AC79E7"/>
    <w:rsid w:val="00AD139E"/>
    <w:rsid w:val="00AD36C8"/>
    <w:rsid w:val="00AD5FD1"/>
    <w:rsid w:val="00AD77FC"/>
    <w:rsid w:val="00AE05DD"/>
    <w:rsid w:val="00AE2CFB"/>
    <w:rsid w:val="00AE4F1F"/>
    <w:rsid w:val="00AF1777"/>
    <w:rsid w:val="00AF2E34"/>
    <w:rsid w:val="00AF462C"/>
    <w:rsid w:val="00AF59B1"/>
    <w:rsid w:val="00AF786F"/>
    <w:rsid w:val="00B012AB"/>
    <w:rsid w:val="00B037A7"/>
    <w:rsid w:val="00B07A5F"/>
    <w:rsid w:val="00B11326"/>
    <w:rsid w:val="00B11715"/>
    <w:rsid w:val="00B1533C"/>
    <w:rsid w:val="00B156D4"/>
    <w:rsid w:val="00B175C1"/>
    <w:rsid w:val="00B243BA"/>
    <w:rsid w:val="00B24A70"/>
    <w:rsid w:val="00B24CC8"/>
    <w:rsid w:val="00B26735"/>
    <w:rsid w:val="00B26E53"/>
    <w:rsid w:val="00B305E4"/>
    <w:rsid w:val="00B313B3"/>
    <w:rsid w:val="00B3313F"/>
    <w:rsid w:val="00B33E3F"/>
    <w:rsid w:val="00B41C1E"/>
    <w:rsid w:val="00B50C78"/>
    <w:rsid w:val="00B514FA"/>
    <w:rsid w:val="00B5759C"/>
    <w:rsid w:val="00B579FB"/>
    <w:rsid w:val="00B618F4"/>
    <w:rsid w:val="00B63211"/>
    <w:rsid w:val="00B64F6B"/>
    <w:rsid w:val="00B65A41"/>
    <w:rsid w:val="00B65A59"/>
    <w:rsid w:val="00B662FA"/>
    <w:rsid w:val="00B66B1A"/>
    <w:rsid w:val="00B66C94"/>
    <w:rsid w:val="00B6765E"/>
    <w:rsid w:val="00B7004A"/>
    <w:rsid w:val="00B7085F"/>
    <w:rsid w:val="00B713F3"/>
    <w:rsid w:val="00B7197E"/>
    <w:rsid w:val="00B74F1D"/>
    <w:rsid w:val="00B759A4"/>
    <w:rsid w:val="00B77E2B"/>
    <w:rsid w:val="00B8659A"/>
    <w:rsid w:val="00B96842"/>
    <w:rsid w:val="00BA011E"/>
    <w:rsid w:val="00BA14FB"/>
    <w:rsid w:val="00BA5A73"/>
    <w:rsid w:val="00BA72D2"/>
    <w:rsid w:val="00BB4BBA"/>
    <w:rsid w:val="00BB6D4A"/>
    <w:rsid w:val="00BC00AD"/>
    <w:rsid w:val="00BC3DDC"/>
    <w:rsid w:val="00BC65B0"/>
    <w:rsid w:val="00BC77F5"/>
    <w:rsid w:val="00BD01F4"/>
    <w:rsid w:val="00BD3FE6"/>
    <w:rsid w:val="00BD724A"/>
    <w:rsid w:val="00BD7E9D"/>
    <w:rsid w:val="00BE1E17"/>
    <w:rsid w:val="00BE2C7D"/>
    <w:rsid w:val="00BE3A2D"/>
    <w:rsid w:val="00BE73F0"/>
    <w:rsid w:val="00BF267F"/>
    <w:rsid w:val="00BF4E0B"/>
    <w:rsid w:val="00BF6043"/>
    <w:rsid w:val="00C0015B"/>
    <w:rsid w:val="00C04EA7"/>
    <w:rsid w:val="00C12D86"/>
    <w:rsid w:val="00C13372"/>
    <w:rsid w:val="00C1409A"/>
    <w:rsid w:val="00C17876"/>
    <w:rsid w:val="00C21B14"/>
    <w:rsid w:val="00C21B22"/>
    <w:rsid w:val="00C24BB0"/>
    <w:rsid w:val="00C27D4B"/>
    <w:rsid w:val="00C31137"/>
    <w:rsid w:val="00C3402A"/>
    <w:rsid w:val="00C368B8"/>
    <w:rsid w:val="00C37A64"/>
    <w:rsid w:val="00C40223"/>
    <w:rsid w:val="00C42254"/>
    <w:rsid w:val="00C47791"/>
    <w:rsid w:val="00C47A8F"/>
    <w:rsid w:val="00C53F4F"/>
    <w:rsid w:val="00C5611A"/>
    <w:rsid w:val="00C60CEB"/>
    <w:rsid w:val="00C61309"/>
    <w:rsid w:val="00C66DB8"/>
    <w:rsid w:val="00C67A9E"/>
    <w:rsid w:val="00C70F80"/>
    <w:rsid w:val="00C7143F"/>
    <w:rsid w:val="00C74DCA"/>
    <w:rsid w:val="00C775C1"/>
    <w:rsid w:val="00C80786"/>
    <w:rsid w:val="00C8169D"/>
    <w:rsid w:val="00C876AA"/>
    <w:rsid w:val="00C90E83"/>
    <w:rsid w:val="00C91EDA"/>
    <w:rsid w:val="00C92331"/>
    <w:rsid w:val="00C9263C"/>
    <w:rsid w:val="00CB1853"/>
    <w:rsid w:val="00CB5733"/>
    <w:rsid w:val="00CC104A"/>
    <w:rsid w:val="00CD0BD5"/>
    <w:rsid w:val="00CD48E3"/>
    <w:rsid w:val="00CD5C95"/>
    <w:rsid w:val="00CE1F23"/>
    <w:rsid w:val="00CE27D9"/>
    <w:rsid w:val="00CF1C4D"/>
    <w:rsid w:val="00CF416E"/>
    <w:rsid w:val="00CF4862"/>
    <w:rsid w:val="00D00FC6"/>
    <w:rsid w:val="00D106BE"/>
    <w:rsid w:val="00D142B0"/>
    <w:rsid w:val="00D14CAA"/>
    <w:rsid w:val="00D14E0D"/>
    <w:rsid w:val="00D1546F"/>
    <w:rsid w:val="00D16FF9"/>
    <w:rsid w:val="00D203FE"/>
    <w:rsid w:val="00D20874"/>
    <w:rsid w:val="00D212E7"/>
    <w:rsid w:val="00D27CB5"/>
    <w:rsid w:val="00D307A5"/>
    <w:rsid w:val="00D322CD"/>
    <w:rsid w:val="00D32442"/>
    <w:rsid w:val="00D36169"/>
    <w:rsid w:val="00D40BDA"/>
    <w:rsid w:val="00D431DF"/>
    <w:rsid w:val="00D47726"/>
    <w:rsid w:val="00D51BAC"/>
    <w:rsid w:val="00D52859"/>
    <w:rsid w:val="00D549C0"/>
    <w:rsid w:val="00D5799B"/>
    <w:rsid w:val="00D61FC1"/>
    <w:rsid w:val="00D62C13"/>
    <w:rsid w:val="00D64E01"/>
    <w:rsid w:val="00D65CDF"/>
    <w:rsid w:val="00D737F0"/>
    <w:rsid w:val="00D80143"/>
    <w:rsid w:val="00D8153E"/>
    <w:rsid w:val="00D8632F"/>
    <w:rsid w:val="00D939C9"/>
    <w:rsid w:val="00DA005E"/>
    <w:rsid w:val="00DA497B"/>
    <w:rsid w:val="00DA7CBF"/>
    <w:rsid w:val="00DB26C7"/>
    <w:rsid w:val="00DC3ADD"/>
    <w:rsid w:val="00DC6777"/>
    <w:rsid w:val="00DD057F"/>
    <w:rsid w:val="00DD0F68"/>
    <w:rsid w:val="00DD65BA"/>
    <w:rsid w:val="00DE1A99"/>
    <w:rsid w:val="00DE402A"/>
    <w:rsid w:val="00DF1A5E"/>
    <w:rsid w:val="00DF59EC"/>
    <w:rsid w:val="00E03587"/>
    <w:rsid w:val="00E03895"/>
    <w:rsid w:val="00E04D40"/>
    <w:rsid w:val="00E113DC"/>
    <w:rsid w:val="00E12213"/>
    <w:rsid w:val="00E12552"/>
    <w:rsid w:val="00E16C03"/>
    <w:rsid w:val="00E1757F"/>
    <w:rsid w:val="00E211A5"/>
    <w:rsid w:val="00E23DA7"/>
    <w:rsid w:val="00E3154B"/>
    <w:rsid w:val="00E32A7F"/>
    <w:rsid w:val="00E3637E"/>
    <w:rsid w:val="00E43B1F"/>
    <w:rsid w:val="00E441E5"/>
    <w:rsid w:val="00E442A9"/>
    <w:rsid w:val="00E447CA"/>
    <w:rsid w:val="00E53512"/>
    <w:rsid w:val="00E53DF0"/>
    <w:rsid w:val="00E54D49"/>
    <w:rsid w:val="00E54F11"/>
    <w:rsid w:val="00E60D9F"/>
    <w:rsid w:val="00E62FAD"/>
    <w:rsid w:val="00E70CA0"/>
    <w:rsid w:val="00E751EF"/>
    <w:rsid w:val="00E76125"/>
    <w:rsid w:val="00E76D9C"/>
    <w:rsid w:val="00E84B39"/>
    <w:rsid w:val="00E91B25"/>
    <w:rsid w:val="00E92026"/>
    <w:rsid w:val="00E951C6"/>
    <w:rsid w:val="00E965FB"/>
    <w:rsid w:val="00E97118"/>
    <w:rsid w:val="00EB3766"/>
    <w:rsid w:val="00EB3EEB"/>
    <w:rsid w:val="00EC2C39"/>
    <w:rsid w:val="00EC347A"/>
    <w:rsid w:val="00EC35E5"/>
    <w:rsid w:val="00EC4E7C"/>
    <w:rsid w:val="00EC5046"/>
    <w:rsid w:val="00EC7FF1"/>
    <w:rsid w:val="00ED0C4A"/>
    <w:rsid w:val="00ED25FB"/>
    <w:rsid w:val="00ED298B"/>
    <w:rsid w:val="00ED2BEF"/>
    <w:rsid w:val="00ED3629"/>
    <w:rsid w:val="00ED5563"/>
    <w:rsid w:val="00ED5CF8"/>
    <w:rsid w:val="00EE1E4D"/>
    <w:rsid w:val="00EE2B50"/>
    <w:rsid w:val="00EE42B3"/>
    <w:rsid w:val="00EE4CE1"/>
    <w:rsid w:val="00EE5E6E"/>
    <w:rsid w:val="00EE6580"/>
    <w:rsid w:val="00EE6D13"/>
    <w:rsid w:val="00EF050E"/>
    <w:rsid w:val="00EF2662"/>
    <w:rsid w:val="00EF33C5"/>
    <w:rsid w:val="00EF439E"/>
    <w:rsid w:val="00EF557A"/>
    <w:rsid w:val="00EF683A"/>
    <w:rsid w:val="00EF7951"/>
    <w:rsid w:val="00F00D70"/>
    <w:rsid w:val="00F02919"/>
    <w:rsid w:val="00F07B70"/>
    <w:rsid w:val="00F10A52"/>
    <w:rsid w:val="00F1321A"/>
    <w:rsid w:val="00F140B6"/>
    <w:rsid w:val="00F17F10"/>
    <w:rsid w:val="00F20DA7"/>
    <w:rsid w:val="00F25219"/>
    <w:rsid w:val="00F3204B"/>
    <w:rsid w:val="00F41FCA"/>
    <w:rsid w:val="00F44778"/>
    <w:rsid w:val="00F46A27"/>
    <w:rsid w:val="00F51EE2"/>
    <w:rsid w:val="00F525D5"/>
    <w:rsid w:val="00F52FF9"/>
    <w:rsid w:val="00F5313D"/>
    <w:rsid w:val="00F5337D"/>
    <w:rsid w:val="00F54770"/>
    <w:rsid w:val="00F560CF"/>
    <w:rsid w:val="00F6662D"/>
    <w:rsid w:val="00F66EC4"/>
    <w:rsid w:val="00F72033"/>
    <w:rsid w:val="00F73E86"/>
    <w:rsid w:val="00F80AB2"/>
    <w:rsid w:val="00F825FC"/>
    <w:rsid w:val="00F901B0"/>
    <w:rsid w:val="00F91A5E"/>
    <w:rsid w:val="00F9278D"/>
    <w:rsid w:val="00F95931"/>
    <w:rsid w:val="00FA2D07"/>
    <w:rsid w:val="00FA49E5"/>
    <w:rsid w:val="00FA7675"/>
    <w:rsid w:val="00FB11B9"/>
    <w:rsid w:val="00FB17CE"/>
    <w:rsid w:val="00FB2D58"/>
    <w:rsid w:val="00FB74B8"/>
    <w:rsid w:val="00FB75A8"/>
    <w:rsid w:val="00FC0947"/>
    <w:rsid w:val="00FC1890"/>
    <w:rsid w:val="00FC2ABC"/>
    <w:rsid w:val="00FC54B8"/>
    <w:rsid w:val="00FC570B"/>
    <w:rsid w:val="00FC6433"/>
    <w:rsid w:val="00FC64A9"/>
    <w:rsid w:val="00FC70E8"/>
    <w:rsid w:val="00FC7626"/>
    <w:rsid w:val="00FD3BF1"/>
    <w:rsid w:val="00FD5157"/>
    <w:rsid w:val="00FD72A5"/>
    <w:rsid w:val="00FD76B5"/>
    <w:rsid w:val="00FE1D70"/>
    <w:rsid w:val="00FE1E2E"/>
    <w:rsid w:val="00F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5"/>
    <o:shapelayout v:ext="edit">
      <o:idmap v:ext="edit" data="1"/>
    </o:shapelayout>
  </w:shapeDefaults>
  <w:decimalSymbol w:val="."/>
  <w:listSeparator w:val=";"/>
  <w15:docId w15:val="{63906EEC-AD4D-455F-B8CB-67B12CA1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D6"/>
    <w:pPr>
      <w:spacing w:after="120" w:line="276" w:lineRule="auto"/>
      <w:jc w:val="both"/>
    </w:pPr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E1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4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4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DCD"/>
  </w:style>
  <w:style w:type="paragraph" w:styleId="Pieddepage">
    <w:name w:val="footer"/>
    <w:basedOn w:val="Normal"/>
    <w:link w:val="Pieddepag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DCD"/>
  </w:style>
  <w:style w:type="table" w:styleId="Grilledutableau">
    <w:name w:val="Table Grid"/>
    <w:basedOn w:val="TableauNormal"/>
    <w:uiPriority w:val="39"/>
    <w:rsid w:val="00C6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16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Titregris">
    <w:name w:val="1. Titre grisé"/>
    <w:basedOn w:val="Normal"/>
    <w:uiPriority w:val="2"/>
    <w:qFormat/>
    <w:rsid w:val="00A90AD3"/>
    <w:pPr>
      <w:numPr>
        <w:numId w:val="5"/>
      </w:numPr>
      <w:shd w:val="clear" w:color="auto" w:fill="FFFFFF" w:themeFill="background1"/>
      <w:spacing w:after="0"/>
    </w:pPr>
    <w:rPr>
      <w:b/>
      <w:sz w:val="36"/>
    </w:rPr>
  </w:style>
  <w:style w:type="paragraph" w:customStyle="1" w:styleId="11Soustitre">
    <w:name w:val="1.1 Sous titre"/>
    <w:basedOn w:val="1Titregris"/>
    <w:uiPriority w:val="3"/>
    <w:qFormat/>
    <w:rsid w:val="007F18D6"/>
    <w:pPr>
      <w:numPr>
        <w:ilvl w:val="1"/>
      </w:numPr>
      <w:shd w:val="clear" w:color="auto" w:fill="auto"/>
      <w:spacing w:before="240"/>
    </w:pPr>
    <w:rPr>
      <w:sz w:val="32"/>
    </w:rPr>
  </w:style>
  <w:style w:type="paragraph" w:customStyle="1" w:styleId="111Soustitre">
    <w:name w:val="1.1.1 Sous titre"/>
    <w:basedOn w:val="Normal"/>
    <w:uiPriority w:val="4"/>
    <w:qFormat/>
    <w:rsid w:val="00925333"/>
    <w:pPr>
      <w:numPr>
        <w:ilvl w:val="2"/>
        <w:numId w:val="5"/>
      </w:numPr>
      <w:spacing w:before="240" w:after="240"/>
    </w:pPr>
    <w:rPr>
      <w:b/>
      <w:sz w:val="28"/>
    </w:rPr>
  </w:style>
  <w:style w:type="paragraph" w:styleId="Titre">
    <w:name w:val="Title"/>
    <w:basedOn w:val="Normal"/>
    <w:next w:val="Normal"/>
    <w:link w:val="TitreCar"/>
    <w:uiPriority w:val="1"/>
    <w:qFormat/>
    <w:rsid w:val="007F18D6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"/>
    <w:rsid w:val="007F18D6"/>
    <w:rPr>
      <w:rFonts w:ascii="Century" w:eastAsiaTheme="majorEastAsia" w:hAnsi="Century" w:cstheme="majorBidi"/>
      <w:b/>
      <w:spacing w:val="5"/>
      <w:kern w:val="28"/>
      <w:sz w:val="44"/>
      <w:szCs w:val="52"/>
    </w:rPr>
  </w:style>
  <w:style w:type="paragraph" w:customStyle="1" w:styleId="Enumration">
    <w:name w:val="Enumération"/>
    <w:basedOn w:val="Normal"/>
    <w:qFormat/>
    <w:rsid w:val="00FC1890"/>
    <w:pPr>
      <w:numPr>
        <w:numId w:val="4"/>
      </w:numPr>
    </w:pPr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56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4CAA"/>
    <w:pPr>
      <w:spacing w:line="259" w:lineRule="auto"/>
      <w:jc w:val="left"/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B11B9"/>
    <w:pPr>
      <w:spacing w:after="0"/>
      <w:ind w:left="221"/>
      <w:jc w:val="left"/>
    </w:pPr>
    <w:rPr>
      <w:rFonts w:eastAsiaTheme="minorEastAsia" w:cs="Times New Roman"/>
      <w:sz w:val="2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B11B9"/>
    <w:pPr>
      <w:spacing w:before="120"/>
      <w:jc w:val="left"/>
    </w:pPr>
    <w:rPr>
      <w:rFonts w:eastAsiaTheme="minorEastAsia" w:cs="Times New Roman"/>
      <w:b/>
      <w:caps/>
      <w:sz w:val="20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B11B9"/>
    <w:pPr>
      <w:spacing w:after="0"/>
      <w:ind w:left="442"/>
      <w:jc w:val="left"/>
    </w:pPr>
    <w:rPr>
      <w:rFonts w:eastAsiaTheme="minorEastAsia" w:cs="Times New Roman"/>
      <w:sz w:val="20"/>
      <w:lang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D14C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D14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14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14CAA"/>
    <w:rPr>
      <w:color w:val="0563C1" w:themeColor="hyperlink"/>
      <w:u w:val="single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B11B9"/>
    <w:pPr>
      <w:spacing w:after="100"/>
      <w:ind w:left="1540"/>
    </w:pPr>
  </w:style>
  <w:style w:type="paragraph" w:styleId="Lgende">
    <w:name w:val="caption"/>
    <w:basedOn w:val="Normal"/>
    <w:next w:val="Normal"/>
    <w:uiPriority w:val="35"/>
    <w:unhideWhenUsed/>
    <w:qFormat/>
    <w:rsid w:val="00AD77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C3DDC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6176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D6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B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5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5722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F1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16F1D"/>
    <w:rPr>
      <w:rFonts w:eastAsiaTheme="minorEastAsia"/>
      <w:color w:val="5A5A5A" w:themeColor="text1" w:themeTint="A5"/>
      <w:spacing w:val="15"/>
    </w:rPr>
  </w:style>
  <w:style w:type="paragraph" w:styleId="Citation">
    <w:name w:val="Quote"/>
    <w:basedOn w:val="Normal"/>
    <w:next w:val="Normal"/>
    <w:link w:val="CitationCar"/>
    <w:uiPriority w:val="29"/>
    <w:qFormat/>
    <w:rsid w:val="00916F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F1D"/>
    <w:rPr>
      <w:rFonts w:ascii="Century" w:hAnsi="Century"/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17739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77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7739"/>
    <w:rPr>
      <w:rFonts w:ascii="Century" w:hAnsi="Century"/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sid w:val="00395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c\Documents\Mod&#232;les%20Office%20personnalis&#233;s\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4D726-8872-44B6-9ED8-0AD0B228E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158</TotalTime>
  <Pages>6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Meric</dc:creator>
  <cp:keywords/>
  <dc:description/>
  <cp:lastModifiedBy>Bobi Quen-Quen</cp:lastModifiedBy>
  <cp:revision>47</cp:revision>
  <cp:lastPrinted>2017-05-09T07:43:00Z</cp:lastPrinted>
  <dcterms:created xsi:type="dcterms:W3CDTF">2018-01-11T13:36:00Z</dcterms:created>
  <dcterms:modified xsi:type="dcterms:W3CDTF">2018-03-07T08:25:00Z</dcterms:modified>
</cp:coreProperties>
</file>